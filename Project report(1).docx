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E1217" w14:textId="5B7B462B" w:rsidR="005B7126" w:rsidRPr="00F72455" w:rsidRDefault="005B7126">
      <w:pPr>
        <w:pStyle w:val="NormalWeb"/>
        <w:rPr>
          <w:b/>
          <w:bCs/>
          <w:sz w:val="52"/>
          <w:szCs w:val="52"/>
          <w:lang w:bidi="ta-IN"/>
        </w:rPr>
      </w:pPr>
    </w:p>
    <w:p w14:paraId="1C289F46" w14:textId="77777777" w:rsidR="005B7126" w:rsidRDefault="005B7126">
      <w:pPr>
        <w:rPr>
          <w:rFonts w:eastAsia="Times New Roman"/>
          <w:lang w:bidi="ta-IN"/>
        </w:rPr>
      </w:pPr>
      <w:r>
        <w:rPr>
          <w:rFonts w:eastAsia="Times New Roman"/>
          <w:noProof/>
          <w:lang w:bidi="ta-IN"/>
        </w:rPr>
        <mc:AlternateContent>
          <mc:Choice Requires="wps">
            <w:drawing>
              <wp:inline distT="0" distB="0" distL="0" distR="0" wp14:anchorId="334218D4" wp14:editId="09BF3AD6">
                <wp:extent cx="5943600" cy="1270"/>
                <wp:effectExtent l="0" t="31750" r="0" b="36830"/>
                <wp:docPr id="27726729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9AAB5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F05C847" w14:textId="77777777" w:rsidR="003F6FB3" w:rsidRDefault="003F6FB3">
      <w:pPr>
        <w:pStyle w:val="NormalWeb"/>
        <w:rPr>
          <w:rStyle w:val="Strong"/>
          <w:rFonts w:asciiTheme="majorHAnsi" w:eastAsia="Times New Roman" w:hAnsiTheme="majorHAnsi" w:cs="Times New Roman (Headings CS)"/>
          <w:bCs w:val="0"/>
          <w:spacing w:val="-10"/>
          <w:szCs w:val="32"/>
          <w:lang w:bidi="ta-IN"/>
        </w:rPr>
      </w:pPr>
      <w:r w:rsidRPr="003F6FB3">
        <w:rPr>
          <w:rStyle w:val="Strong"/>
          <w:rFonts w:asciiTheme="majorHAnsi" w:eastAsia="Times New Roman" w:hAnsiTheme="majorHAnsi" w:cs="Times New Roman (Headings CS)"/>
          <w:bCs w:val="0"/>
          <w:spacing w:val="-10"/>
          <w:szCs w:val="32"/>
          <w:lang w:bidi="ta-IN"/>
        </w:rPr>
        <w:t>Motorized Radar Exploration Bot Project Report</w:t>
      </w:r>
    </w:p>
    <w:p w14:paraId="21B87247" w14:textId="3F70A20E" w:rsidR="005B7126" w:rsidRDefault="005B7126">
      <w:pPr>
        <w:pStyle w:val="NormalWeb"/>
        <w:rPr>
          <w:rFonts w:eastAsiaTheme="minorEastAsia"/>
          <w:lang w:bidi="ta-IN"/>
        </w:rPr>
      </w:pPr>
      <w:r>
        <w:rPr>
          <w:rStyle w:val="Strong"/>
          <w:lang w:bidi="ta-IN"/>
        </w:rPr>
        <w:t>Name:</w:t>
      </w:r>
      <w:r>
        <w:rPr>
          <w:lang w:bidi="ta-IN"/>
        </w:rPr>
        <w:t xml:space="preserve"> </w:t>
      </w:r>
      <w:r w:rsidR="00670AC2">
        <w:rPr>
          <w:lang w:bidi="ta-IN"/>
        </w:rPr>
        <w:t>Hari and Team</w:t>
      </w:r>
      <w:r>
        <w:rPr>
          <w:lang w:bidi="ta-IN"/>
        </w:rPr>
        <w:br/>
      </w:r>
      <w:r>
        <w:rPr>
          <w:rStyle w:val="Strong"/>
          <w:lang w:bidi="ta-IN"/>
        </w:rPr>
        <w:t>Class / Section:</w:t>
      </w:r>
      <w:r>
        <w:rPr>
          <w:lang w:bidi="ta-IN"/>
        </w:rPr>
        <w:t xml:space="preserve"> </w:t>
      </w:r>
      <w:r w:rsidR="00670AC2">
        <w:rPr>
          <w:lang w:bidi="ta-IN"/>
        </w:rPr>
        <w:t>11</w:t>
      </w:r>
      <w:r>
        <w:rPr>
          <w:lang w:bidi="ta-IN"/>
        </w:rPr>
        <w:br/>
      </w:r>
      <w:r>
        <w:rPr>
          <w:rStyle w:val="Strong"/>
          <w:lang w:bidi="ta-IN"/>
        </w:rPr>
        <w:t>Date:</w:t>
      </w:r>
      <w:r>
        <w:rPr>
          <w:lang w:bidi="ta-IN"/>
        </w:rPr>
        <w:t xml:space="preserve"> </w:t>
      </w:r>
    </w:p>
    <w:p w14:paraId="3C04D5F3" w14:textId="77777777" w:rsidR="005B7126" w:rsidRDefault="005B7126">
      <w:pPr>
        <w:rPr>
          <w:rFonts w:eastAsia="Times New Roman"/>
          <w:lang w:bidi="ta-IN"/>
        </w:rPr>
      </w:pPr>
      <w:r>
        <w:rPr>
          <w:rFonts w:eastAsia="Times New Roman"/>
          <w:noProof/>
          <w:lang w:bidi="ta-IN"/>
        </w:rPr>
        <mc:AlternateContent>
          <mc:Choice Requires="wps">
            <w:drawing>
              <wp:inline distT="0" distB="0" distL="0" distR="0" wp14:anchorId="0840D19A" wp14:editId="39B5BAB7">
                <wp:extent cx="5943600" cy="1270"/>
                <wp:effectExtent l="0" t="31750" r="0" b="36830"/>
                <wp:docPr id="211684077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A3DC09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090A20C" w14:textId="77777777" w:rsidR="005B7126" w:rsidRDefault="005B7126">
      <w:pPr>
        <w:pStyle w:val="Heading2"/>
        <w:rPr>
          <w:rFonts w:eastAsia="Times New Roman"/>
          <w:lang w:bidi="ta-IN"/>
        </w:rPr>
      </w:pPr>
      <w:r>
        <w:rPr>
          <w:rStyle w:val="Strong"/>
          <w:rFonts w:eastAsia="Times New Roman"/>
          <w:b/>
          <w:bCs w:val="0"/>
          <w:lang w:bidi="ta-IN"/>
        </w:rPr>
        <w:t>Project Title:</w:t>
      </w:r>
    </w:p>
    <w:p w14:paraId="4F6861E9" w14:textId="2A289407" w:rsidR="005B7126" w:rsidRDefault="005A089E">
      <w:pPr>
        <w:rPr>
          <w:rFonts w:eastAsia="Times New Roman"/>
          <w:lang w:bidi="ta-IN"/>
        </w:rPr>
      </w:pPr>
      <w:r w:rsidRPr="005A089E">
        <w:rPr>
          <w:rStyle w:val="Strong"/>
          <w:rFonts w:ascii="Times New Roman" w:hAnsi="Times New Roman" w:cs="Times New Roman"/>
          <w:sz w:val="24"/>
          <w:szCs w:val="24"/>
          <w:lang w:bidi="ta-IN"/>
        </w:rPr>
        <w:t>Motorized Radar Exploration Bot</w:t>
      </w:r>
      <w:r w:rsidR="005B7126">
        <w:rPr>
          <w:rFonts w:eastAsia="Times New Roman"/>
          <w:noProof/>
          <w:lang w:bidi="ta-IN"/>
        </w:rPr>
        <mc:AlternateContent>
          <mc:Choice Requires="wps">
            <w:drawing>
              <wp:inline distT="0" distB="0" distL="0" distR="0" wp14:anchorId="0BC8DA0C" wp14:editId="3361B07D">
                <wp:extent cx="5943600" cy="1270"/>
                <wp:effectExtent l="0" t="31750" r="0" b="36830"/>
                <wp:docPr id="80314893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9E2E5E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2810CDF" w14:textId="77777777" w:rsidR="005B7126" w:rsidRDefault="005B7126">
      <w:pPr>
        <w:pStyle w:val="Heading2"/>
        <w:rPr>
          <w:rFonts w:eastAsia="Times New Roman"/>
          <w:lang w:bidi="ta-IN"/>
        </w:rPr>
      </w:pPr>
      <w:r>
        <w:rPr>
          <w:rStyle w:val="Strong"/>
          <w:rFonts w:eastAsia="Times New Roman"/>
          <w:b/>
          <w:bCs w:val="0"/>
          <w:lang w:bidi="ta-IN"/>
        </w:rPr>
        <w:t>Objective:</w:t>
      </w:r>
    </w:p>
    <w:p w14:paraId="7C8A229C" w14:textId="6BCF3DA6" w:rsidR="005B7126" w:rsidRDefault="00B31E72">
      <w:pPr>
        <w:rPr>
          <w:rFonts w:eastAsia="Times New Roman"/>
          <w:lang w:bidi="ta-IN"/>
        </w:rPr>
      </w:pPr>
      <w:r w:rsidRPr="00B31E72">
        <w:rPr>
          <w:rFonts w:ascii="Times New Roman" w:hAnsi="Times New Roman" w:cs="Times New Roman"/>
          <w:sz w:val="24"/>
          <w:szCs w:val="24"/>
          <w:lang w:bidi="ta-IN"/>
        </w:rPr>
        <w:t>To design and construct a motorized bot that autonomously explores its surroundings, continuously detecting obstacles using a servo-mounted ultrasonic sensor, and visualizing obstacle data on a PC using Processing software. The bot demonstrates motor control, sensor integration, and Arduino-based electronics.</w:t>
      </w:r>
      <w:r w:rsidR="005B7126">
        <w:rPr>
          <w:rFonts w:eastAsia="Times New Roman"/>
          <w:noProof/>
          <w:lang w:bidi="ta-IN"/>
        </w:rPr>
        <mc:AlternateContent>
          <mc:Choice Requires="wps">
            <w:drawing>
              <wp:inline distT="0" distB="0" distL="0" distR="0" wp14:anchorId="45BC72BE" wp14:editId="698AB9DD">
                <wp:extent cx="5943600" cy="1270"/>
                <wp:effectExtent l="0" t="31750" r="0" b="36830"/>
                <wp:docPr id="667936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EDF179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A5EC1D7" w14:textId="689C381A" w:rsidR="005B7126" w:rsidRDefault="005B7126">
      <w:pPr>
        <w:pStyle w:val="Heading2"/>
        <w:rPr>
          <w:rFonts w:eastAsia="Times New Roman"/>
          <w:lang w:bidi="ta-IN"/>
        </w:rPr>
      </w:pPr>
      <w:r>
        <w:rPr>
          <w:rStyle w:val="Strong"/>
          <w:rFonts w:eastAsia="Times New Roman"/>
          <w:b/>
          <w:bCs w:val="0"/>
          <w:lang w:bidi="ta-IN"/>
        </w:rPr>
        <w:t xml:space="preserve">Components </w:t>
      </w:r>
      <w:r w:rsidR="008E09CE">
        <w:rPr>
          <w:rStyle w:val="Strong"/>
          <w:rFonts w:eastAsia="Times New Roman"/>
          <w:b/>
          <w:bCs w:val="0"/>
          <w:lang w:bidi="ta-IN"/>
        </w:rPr>
        <w:t>Needed</w:t>
      </w:r>
      <w:r>
        <w:rPr>
          <w:rStyle w:val="Strong"/>
          <w:rFonts w:eastAsia="Times New Roman"/>
          <w:b/>
          <w:bCs w:val="0"/>
          <w:lang w:bidi="ta-IN"/>
        </w:rPr>
        <w:t>:</w:t>
      </w:r>
    </w:p>
    <w:p w14:paraId="003F4906" w14:textId="31EAF7E5" w:rsidR="005B7126" w:rsidRDefault="008E09CE" w:rsidP="005B7126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  <w:lang w:bidi="ta-IN"/>
        </w:rPr>
      </w:pPr>
      <w:r>
        <w:rPr>
          <w:rFonts w:eastAsia="Times New Roman"/>
          <w:lang w:bidi="ta-IN"/>
        </w:rPr>
        <w:t>A</w:t>
      </w:r>
      <w:r w:rsidR="000E7F6E">
        <w:rPr>
          <w:rFonts w:eastAsia="Times New Roman"/>
          <w:lang w:bidi="ta-IN"/>
        </w:rPr>
        <w:t>rduino Uno</w:t>
      </w:r>
      <w:r w:rsidR="005F4854">
        <w:rPr>
          <w:rFonts w:eastAsia="Times New Roman"/>
          <w:lang w:bidi="ta-IN"/>
        </w:rPr>
        <w:t xml:space="preserve">                             </w:t>
      </w:r>
      <w:r w:rsidR="00ED5208">
        <w:rPr>
          <w:rFonts w:eastAsia="Times New Roman"/>
          <w:lang w:bidi="ta-IN"/>
        </w:rPr>
        <w:t xml:space="preserve"> </w:t>
      </w:r>
      <w:r w:rsidR="005F4854">
        <w:rPr>
          <w:rFonts w:eastAsia="Times New Roman"/>
          <w:lang w:bidi="ta-IN"/>
        </w:rPr>
        <w:t xml:space="preserve">          -</w:t>
      </w:r>
      <w:r w:rsidR="000E7F6E">
        <w:rPr>
          <w:rFonts w:eastAsia="Times New Roman"/>
          <w:lang w:bidi="ta-IN"/>
        </w:rPr>
        <w:t>(Having)</w:t>
      </w:r>
    </w:p>
    <w:p w14:paraId="16E11E95" w14:textId="621937AA" w:rsidR="005B7126" w:rsidRDefault="005B7126" w:rsidP="005B7126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  <w:lang w:bidi="ta-IN"/>
        </w:rPr>
      </w:pPr>
      <w:r>
        <w:rPr>
          <w:rFonts w:eastAsia="Times New Roman"/>
          <w:lang w:bidi="ta-IN"/>
        </w:rPr>
        <w:t>L298N motor driver module</w:t>
      </w:r>
      <w:r w:rsidR="000E7F6E">
        <w:rPr>
          <w:rFonts w:eastAsia="Times New Roman"/>
          <w:lang w:bidi="ta-IN"/>
        </w:rPr>
        <w:t xml:space="preserve"> </w:t>
      </w:r>
      <w:r w:rsidR="00E661C9">
        <w:rPr>
          <w:rFonts w:eastAsia="Times New Roman"/>
          <w:lang w:bidi="ta-IN"/>
        </w:rPr>
        <w:t xml:space="preserve">                </w:t>
      </w:r>
      <w:r w:rsidR="000E7F6E">
        <w:rPr>
          <w:rFonts w:eastAsia="Times New Roman"/>
          <w:lang w:bidi="ta-IN"/>
        </w:rPr>
        <w:t>- 1</w:t>
      </w:r>
    </w:p>
    <w:p w14:paraId="555F04D5" w14:textId="7B8A9182" w:rsidR="005B7126" w:rsidRDefault="000E7F6E" w:rsidP="005B7126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  <w:lang w:bidi="ta-IN"/>
        </w:rPr>
      </w:pPr>
      <w:r>
        <w:rPr>
          <w:rFonts w:eastAsia="Times New Roman"/>
          <w:lang w:bidi="ta-IN"/>
        </w:rPr>
        <w:t xml:space="preserve">Bo geared motor </w:t>
      </w:r>
      <w:r w:rsidR="006A5DA7">
        <w:rPr>
          <w:rFonts w:eastAsia="Times New Roman"/>
          <w:lang w:bidi="ta-IN"/>
        </w:rPr>
        <w:t>and wheel</w:t>
      </w:r>
      <w:r>
        <w:rPr>
          <w:rFonts w:eastAsia="Times New Roman"/>
          <w:lang w:bidi="ta-IN"/>
        </w:rPr>
        <w:t xml:space="preserve">          </w:t>
      </w:r>
      <w:r w:rsidR="00E661C9">
        <w:rPr>
          <w:rFonts w:eastAsia="Times New Roman"/>
          <w:lang w:bidi="ta-IN"/>
        </w:rPr>
        <w:t xml:space="preserve">  </w:t>
      </w:r>
      <w:r>
        <w:rPr>
          <w:rFonts w:eastAsia="Times New Roman"/>
          <w:lang w:bidi="ta-IN"/>
        </w:rPr>
        <w:t xml:space="preserve">   </w:t>
      </w:r>
      <w:r w:rsidR="0008087A">
        <w:rPr>
          <w:rFonts w:eastAsia="Times New Roman"/>
          <w:lang w:bidi="ta-IN"/>
        </w:rPr>
        <w:t xml:space="preserve"> - 4</w:t>
      </w:r>
    </w:p>
    <w:p w14:paraId="39494B42" w14:textId="442A33F4" w:rsidR="005B7126" w:rsidRDefault="005B7126" w:rsidP="005B7126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  <w:lang w:bidi="ta-IN"/>
        </w:rPr>
      </w:pPr>
      <w:r>
        <w:rPr>
          <w:rFonts w:eastAsia="Times New Roman"/>
          <w:lang w:bidi="ta-IN"/>
        </w:rPr>
        <w:t>Ultrasonic sensor (HC-SR04)</w:t>
      </w:r>
      <w:r w:rsidR="005F4854">
        <w:rPr>
          <w:rFonts w:eastAsia="Times New Roman"/>
          <w:lang w:bidi="ta-IN"/>
        </w:rPr>
        <w:t xml:space="preserve"> </w:t>
      </w:r>
      <w:r w:rsidR="00E661C9">
        <w:rPr>
          <w:rFonts w:eastAsia="Times New Roman"/>
          <w:lang w:bidi="ta-IN"/>
        </w:rPr>
        <w:t xml:space="preserve">             -</w:t>
      </w:r>
      <w:r>
        <w:rPr>
          <w:rFonts w:eastAsia="Times New Roman"/>
          <w:lang w:bidi="ta-IN"/>
        </w:rPr>
        <w:t xml:space="preserve"> </w:t>
      </w:r>
      <w:r w:rsidR="00A54E65">
        <w:rPr>
          <w:rFonts w:eastAsia="Times New Roman"/>
          <w:lang w:bidi="ta-IN"/>
        </w:rPr>
        <w:t>1</w:t>
      </w:r>
    </w:p>
    <w:p w14:paraId="6DBFA60D" w14:textId="1AF050CE" w:rsidR="00DE4EB9" w:rsidRDefault="005B7126" w:rsidP="005B7126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  <w:lang w:bidi="ta-IN"/>
        </w:rPr>
      </w:pPr>
      <w:r>
        <w:rPr>
          <w:rFonts w:eastAsia="Times New Roman"/>
          <w:lang w:bidi="ta-IN"/>
        </w:rPr>
        <w:t xml:space="preserve">Servo motor </w:t>
      </w:r>
      <w:r w:rsidR="00BE5BC0">
        <w:rPr>
          <w:rFonts w:eastAsia="Times New Roman"/>
          <w:lang w:bidi="ta-IN"/>
        </w:rPr>
        <w:t xml:space="preserve">                                        - 1</w:t>
      </w:r>
    </w:p>
    <w:p w14:paraId="4BD8F3E6" w14:textId="736FE0AD" w:rsidR="005B7126" w:rsidRDefault="00BE5BC0" w:rsidP="005B7126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  <w:lang w:bidi="ta-IN"/>
        </w:rPr>
      </w:pPr>
      <w:r>
        <w:rPr>
          <w:rFonts w:eastAsia="Times New Roman"/>
          <w:lang w:bidi="ta-IN"/>
        </w:rPr>
        <w:t xml:space="preserve">Lever switch  </w:t>
      </w:r>
      <w:r w:rsidR="0008087A">
        <w:rPr>
          <w:rFonts w:eastAsia="Times New Roman"/>
          <w:lang w:bidi="ta-IN"/>
        </w:rPr>
        <w:t xml:space="preserve">                                       - 1</w:t>
      </w:r>
    </w:p>
    <w:p w14:paraId="5D119EFC" w14:textId="2FF473C6" w:rsidR="005B7126" w:rsidRDefault="005B7126" w:rsidP="005B7126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  <w:lang w:bidi="ta-IN"/>
        </w:rPr>
      </w:pPr>
      <w:r>
        <w:rPr>
          <w:rFonts w:eastAsia="Times New Roman"/>
          <w:lang w:bidi="ta-IN"/>
        </w:rPr>
        <w:t>OLED / LCD display (</w:t>
      </w:r>
      <w:r w:rsidR="0008087A">
        <w:rPr>
          <w:rFonts w:eastAsia="Times New Roman"/>
          <w:lang w:bidi="ta-IN"/>
        </w:rPr>
        <w:t>Optional)</w:t>
      </w:r>
    </w:p>
    <w:p w14:paraId="080D20FC" w14:textId="77777777" w:rsidR="005B7126" w:rsidRDefault="005B7126" w:rsidP="005B7126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  <w:lang w:bidi="ta-IN"/>
        </w:rPr>
      </w:pPr>
      <w:r>
        <w:rPr>
          <w:rFonts w:eastAsia="Times New Roman"/>
          <w:lang w:bidi="ta-IN"/>
        </w:rPr>
        <w:t xml:space="preserve">2S Li-ion battery (7.4V) or suitable </w:t>
      </w:r>
      <w:proofErr w:type="spellStart"/>
      <w:r>
        <w:rPr>
          <w:rFonts w:eastAsia="Times New Roman"/>
          <w:lang w:bidi="ta-IN"/>
        </w:rPr>
        <w:t>powerbank</w:t>
      </w:r>
      <w:proofErr w:type="spellEnd"/>
    </w:p>
    <w:p w14:paraId="107C6ED6" w14:textId="65490C98" w:rsidR="00D715D0" w:rsidRDefault="00D715D0" w:rsidP="005B7126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  <w:lang w:bidi="ta-IN"/>
        </w:rPr>
      </w:pPr>
      <w:r>
        <w:rPr>
          <w:rFonts w:eastAsia="Times New Roman"/>
          <w:lang w:bidi="ta-IN"/>
        </w:rPr>
        <w:t xml:space="preserve">Acrylic sheet for </w:t>
      </w:r>
      <w:r w:rsidR="008E29B4">
        <w:rPr>
          <w:rFonts w:eastAsia="Times New Roman"/>
          <w:lang w:bidi="ta-IN"/>
        </w:rPr>
        <w:t>basement and body</w:t>
      </w:r>
    </w:p>
    <w:p w14:paraId="600EAF6A" w14:textId="1F68BF37" w:rsidR="005B7126" w:rsidRPr="00D715D0" w:rsidRDefault="005B7126" w:rsidP="005B7126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  <w:lang w:bidi="ta-IN"/>
        </w:rPr>
      </w:pPr>
      <w:r w:rsidRPr="00D715D0">
        <w:rPr>
          <w:rFonts w:eastAsia="Times New Roman"/>
          <w:lang w:bidi="ta-IN"/>
        </w:rPr>
        <w:t>Wires, resistors, and switches</w:t>
      </w:r>
    </w:p>
    <w:p w14:paraId="2E6C64A1" w14:textId="77777777" w:rsidR="005B7126" w:rsidRDefault="005B7126">
      <w:pPr>
        <w:spacing w:after="0"/>
        <w:rPr>
          <w:rFonts w:eastAsia="Times New Roman"/>
          <w:lang w:bidi="ta-IN"/>
        </w:rPr>
      </w:pPr>
      <w:r>
        <w:rPr>
          <w:rFonts w:eastAsia="Times New Roman"/>
          <w:noProof/>
          <w:lang w:bidi="ta-IN"/>
        </w:rPr>
        <mc:AlternateContent>
          <mc:Choice Requires="wps">
            <w:drawing>
              <wp:inline distT="0" distB="0" distL="0" distR="0" wp14:anchorId="0A094122" wp14:editId="201473C5">
                <wp:extent cx="5943600" cy="1270"/>
                <wp:effectExtent l="0" t="31750" r="0" b="36830"/>
                <wp:docPr id="17925219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6F9CFE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F5D3647" w14:textId="77777777" w:rsidR="005B7126" w:rsidRDefault="005B7126">
      <w:pPr>
        <w:pStyle w:val="Heading2"/>
        <w:rPr>
          <w:rFonts w:eastAsia="Times New Roman"/>
          <w:lang w:bidi="ta-IN"/>
        </w:rPr>
      </w:pPr>
      <w:r>
        <w:rPr>
          <w:rStyle w:val="Strong"/>
          <w:rFonts w:eastAsia="Times New Roman"/>
          <w:b/>
          <w:bCs w:val="0"/>
          <w:lang w:bidi="ta-IN"/>
        </w:rPr>
        <w:t>Working Principle:</w:t>
      </w:r>
    </w:p>
    <w:p w14:paraId="3FFBCD4C" w14:textId="77777777" w:rsidR="00311B39" w:rsidRPr="00311B39" w:rsidRDefault="00311B39" w:rsidP="00311B39">
      <w:pPr>
        <w:pStyle w:val="NormalWeb"/>
        <w:spacing w:before="100" w:beforeAutospacing="1" w:after="100" w:afterAutospacing="1"/>
        <w:ind w:left="360"/>
        <w:rPr>
          <w:rStyle w:val="Strong"/>
          <w:lang w:bidi="ta-IN"/>
        </w:rPr>
      </w:pPr>
      <w:r w:rsidRPr="00311B39">
        <w:rPr>
          <w:rStyle w:val="Strong"/>
          <w:lang w:bidi="ta-IN"/>
        </w:rPr>
        <w:t>1. Bot Movement</w:t>
      </w:r>
    </w:p>
    <w:p w14:paraId="22632750" w14:textId="77777777" w:rsidR="00311B39" w:rsidRPr="00311B39" w:rsidRDefault="00311B39" w:rsidP="00950403">
      <w:pPr>
        <w:pStyle w:val="NormalWeb"/>
        <w:numPr>
          <w:ilvl w:val="0"/>
          <w:numId w:val="28"/>
        </w:numPr>
        <w:spacing w:before="100" w:beforeAutospacing="1" w:after="100" w:afterAutospacing="1"/>
        <w:rPr>
          <w:rStyle w:val="Strong"/>
          <w:lang w:bidi="ta-IN"/>
        </w:rPr>
      </w:pPr>
      <w:r w:rsidRPr="00311B39">
        <w:rPr>
          <w:rStyle w:val="Strong"/>
          <w:lang w:bidi="ta-IN"/>
        </w:rPr>
        <w:t>Bot moves forward for a fixed duration.</w:t>
      </w:r>
    </w:p>
    <w:p w14:paraId="6D08AA55" w14:textId="77777777" w:rsidR="00311B39" w:rsidRPr="00311B39" w:rsidRDefault="00311B39" w:rsidP="00950403">
      <w:pPr>
        <w:pStyle w:val="NormalWeb"/>
        <w:numPr>
          <w:ilvl w:val="0"/>
          <w:numId w:val="28"/>
        </w:numPr>
        <w:spacing w:before="100" w:beforeAutospacing="1" w:after="100" w:afterAutospacing="1"/>
        <w:rPr>
          <w:rStyle w:val="Strong"/>
          <w:lang w:bidi="ta-IN"/>
        </w:rPr>
      </w:pPr>
      <w:r w:rsidRPr="00311B39">
        <w:rPr>
          <w:rStyle w:val="Strong"/>
          <w:lang w:bidi="ta-IN"/>
        </w:rPr>
        <w:t>Performs a U-turn (or partial turn) after moving forward.</w:t>
      </w:r>
    </w:p>
    <w:p w14:paraId="4B0B58EB" w14:textId="77777777" w:rsidR="00950403" w:rsidRDefault="00311B39" w:rsidP="00950403">
      <w:pPr>
        <w:pStyle w:val="NormalWeb"/>
        <w:numPr>
          <w:ilvl w:val="0"/>
          <w:numId w:val="28"/>
        </w:numPr>
        <w:spacing w:before="100" w:beforeAutospacing="1" w:after="100" w:afterAutospacing="1"/>
        <w:rPr>
          <w:rStyle w:val="Strong"/>
          <w:lang w:bidi="ta-IN"/>
        </w:rPr>
      </w:pPr>
      <w:r w:rsidRPr="00311B39">
        <w:rPr>
          <w:rStyle w:val="Strong"/>
          <w:lang w:bidi="ta-IN"/>
        </w:rPr>
        <w:t>Loops this movement indefinitely.</w:t>
      </w:r>
    </w:p>
    <w:p w14:paraId="79F3B4C5" w14:textId="7EA996CE" w:rsidR="00311B39" w:rsidRPr="00311B39" w:rsidRDefault="00311B39" w:rsidP="00950403">
      <w:pPr>
        <w:pStyle w:val="NormalWeb"/>
        <w:numPr>
          <w:ilvl w:val="0"/>
          <w:numId w:val="28"/>
        </w:numPr>
        <w:spacing w:before="100" w:beforeAutospacing="1" w:after="100" w:afterAutospacing="1"/>
        <w:rPr>
          <w:rStyle w:val="Strong"/>
          <w:lang w:bidi="ta-IN"/>
        </w:rPr>
      </w:pPr>
      <w:r w:rsidRPr="00311B39">
        <w:rPr>
          <w:rStyle w:val="Strong"/>
          <w:lang w:bidi="ta-IN"/>
        </w:rPr>
        <w:t>No obstacle avoidance: the bot is for detection/exploration, not for navigating around obstacles.</w:t>
      </w:r>
    </w:p>
    <w:p w14:paraId="0A32F82E" w14:textId="77777777" w:rsidR="00311B39" w:rsidRPr="00311B39" w:rsidRDefault="00311B39" w:rsidP="00950403">
      <w:pPr>
        <w:pStyle w:val="NormalWeb"/>
        <w:spacing w:before="100" w:beforeAutospacing="1" w:after="100" w:afterAutospacing="1"/>
        <w:rPr>
          <w:rStyle w:val="Strong"/>
          <w:lang w:bidi="ta-IN"/>
        </w:rPr>
      </w:pPr>
      <w:r w:rsidRPr="00311B39">
        <w:rPr>
          <w:rStyle w:val="Strong"/>
          <w:lang w:bidi="ta-IN"/>
        </w:rPr>
        <w:t>2. Radar System</w:t>
      </w:r>
    </w:p>
    <w:p w14:paraId="075196EC" w14:textId="77777777" w:rsidR="00311B39" w:rsidRPr="00311B39" w:rsidRDefault="00311B39" w:rsidP="00950403">
      <w:pPr>
        <w:pStyle w:val="NormalWeb"/>
        <w:numPr>
          <w:ilvl w:val="0"/>
          <w:numId w:val="29"/>
        </w:numPr>
        <w:spacing w:before="100" w:beforeAutospacing="1" w:after="100" w:afterAutospacing="1"/>
        <w:rPr>
          <w:rStyle w:val="Strong"/>
          <w:lang w:bidi="ta-IN"/>
        </w:rPr>
      </w:pPr>
      <w:r w:rsidRPr="00311B39">
        <w:rPr>
          <w:rStyle w:val="Strong"/>
          <w:lang w:bidi="ta-IN"/>
        </w:rPr>
        <w:t>Servo-mounted ultrasonic sensor sweeps from 15° to 190° continuously.</w:t>
      </w:r>
    </w:p>
    <w:p w14:paraId="006578BF" w14:textId="77777777" w:rsidR="00311B39" w:rsidRPr="00311B39" w:rsidRDefault="00311B39" w:rsidP="00950403">
      <w:pPr>
        <w:pStyle w:val="NormalWeb"/>
        <w:numPr>
          <w:ilvl w:val="0"/>
          <w:numId w:val="29"/>
        </w:numPr>
        <w:spacing w:before="100" w:beforeAutospacing="1" w:after="100" w:afterAutospacing="1"/>
        <w:rPr>
          <w:rStyle w:val="Strong"/>
          <w:lang w:bidi="ta-IN"/>
        </w:rPr>
      </w:pPr>
      <w:r w:rsidRPr="00311B39">
        <w:rPr>
          <w:rStyle w:val="Strong"/>
          <w:lang w:bidi="ta-IN"/>
        </w:rPr>
        <w:t>Measures distance at each angle and sends data over Serial to a PC.</w:t>
      </w:r>
    </w:p>
    <w:p w14:paraId="5A724B0C" w14:textId="77777777" w:rsidR="00311B39" w:rsidRPr="00311B39" w:rsidRDefault="00311B39" w:rsidP="00950403">
      <w:pPr>
        <w:pStyle w:val="NormalWeb"/>
        <w:numPr>
          <w:ilvl w:val="0"/>
          <w:numId w:val="29"/>
        </w:numPr>
        <w:spacing w:before="100" w:beforeAutospacing="1" w:after="100" w:afterAutospacing="1"/>
        <w:rPr>
          <w:rStyle w:val="Strong"/>
          <w:lang w:bidi="ta-IN"/>
        </w:rPr>
      </w:pPr>
      <w:r w:rsidRPr="00311B39">
        <w:rPr>
          <w:rStyle w:val="Strong"/>
          <w:lang w:bidi="ta-IN"/>
        </w:rPr>
        <w:t>Processing software visualizes the radar sweep in real time:</w:t>
      </w:r>
    </w:p>
    <w:p w14:paraId="775199BF" w14:textId="77777777" w:rsidR="00311B39" w:rsidRPr="00311B39" w:rsidRDefault="00311B39" w:rsidP="00950403">
      <w:pPr>
        <w:pStyle w:val="NormalWeb"/>
        <w:numPr>
          <w:ilvl w:val="0"/>
          <w:numId w:val="29"/>
        </w:numPr>
        <w:spacing w:before="100" w:beforeAutospacing="1" w:after="100" w:afterAutospacing="1"/>
        <w:rPr>
          <w:rStyle w:val="Strong"/>
          <w:lang w:bidi="ta-IN"/>
        </w:rPr>
      </w:pPr>
      <w:r w:rsidRPr="00311B39">
        <w:rPr>
          <w:rStyle w:val="Strong"/>
          <w:lang w:bidi="ta-IN"/>
        </w:rPr>
        <w:t>Sweep line shows servo angle</w:t>
      </w:r>
    </w:p>
    <w:p w14:paraId="39D422C2" w14:textId="77777777" w:rsidR="00311B39" w:rsidRPr="00311B39" w:rsidRDefault="00311B39" w:rsidP="00950403">
      <w:pPr>
        <w:pStyle w:val="NormalWeb"/>
        <w:numPr>
          <w:ilvl w:val="0"/>
          <w:numId w:val="29"/>
        </w:numPr>
        <w:spacing w:before="100" w:beforeAutospacing="1" w:after="100" w:afterAutospacing="1"/>
        <w:rPr>
          <w:rStyle w:val="Strong"/>
          <w:lang w:bidi="ta-IN"/>
        </w:rPr>
      </w:pPr>
      <w:r w:rsidRPr="00311B39">
        <w:rPr>
          <w:rStyle w:val="Strong"/>
          <w:lang w:bidi="ta-IN"/>
        </w:rPr>
        <w:t>Red dots indicate detected obstacles and their distance</w:t>
      </w:r>
    </w:p>
    <w:p w14:paraId="0147FCFC" w14:textId="77777777" w:rsidR="00E25DE7" w:rsidRDefault="00311B39" w:rsidP="00950403">
      <w:pPr>
        <w:pStyle w:val="NormalWeb"/>
        <w:spacing w:before="100" w:beforeAutospacing="1" w:after="100" w:afterAutospacing="1"/>
        <w:rPr>
          <w:rStyle w:val="Strong"/>
          <w:lang w:bidi="ta-IN"/>
        </w:rPr>
      </w:pPr>
      <w:r w:rsidRPr="00311B39">
        <w:rPr>
          <w:rStyle w:val="Strong"/>
          <w:lang w:bidi="ta-IN"/>
        </w:rPr>
        <w:lastRenderedPageBreak/>
        <w:t>3. Lever Switch Control</w:t>
      </w:r>
    </w:p>
    <w:p w14:paraId="48018B64" w14:textId="38A0862B" w:rsidR="00311B39" w:rsidRPr="00311B39" w:rsidRDefault="00311B39" w:rsidP="00950403">
      <w:pPr>
        <w:pStyle w:val="NormalWeb"/>
        <w:numPr>
          <w:ilvl w:val="0"/>
          <w:numId w:val="30"/>
        </w:numPr>
        <w:spacing w:before="100" w:beforeAutospacing="1" w:after="100" w:afterAutospacing="1"/>
        <w:rPr>
          <w:rStyle w:val="Strong"/>
          <w:lang w:bidi="ta-IN"/>
        </w:rPr>
      </w:pPr>
      <w:r w:rsidRPr="00311B39">
        <w:rPr>
          <w:rStyle w:val="Strong"/>
          <w:lang w:bidi="ta-IN"/>
        </w:rPr>
        <w:t>Lever switch acts as start/stop toggle:</w:t>
      </w:r>
    </w:p>
    <w:p w14:paraId="276F5C7B" w14:textId="77777777" w:rsidR="00E25DE7" w:rsidRDefault="00311B39" w:rsidP="00950403">
      <w:pPr>
        <w:pStyle w:val="NormalWeb"/>
        <w:numPr>
          <w:ilvl w:val="0"/>
          <w:numId w:val="30"/>
        </w:numPr>
        <w:spacing w:before="100" w:beforeAutospacing="1" w:after="100" w:afterAutospacing="1"/>
        <w:rPr>
          <w:rStyle w:val="Strong"/>
          <w:lang w:bidi="ta-IN"/>
        </w:rPr>
      </w:pPr>
      <w:r w:rsidRPr="00311B39">
        <w:rPr>
          <w:rStyle w:val="Strong"/>
          <w:lang w:bidi="ta-IN"/>
        </w:rPr>
        <w:t>ON → bot runs movement loop and radar sweep</w:t>
      </w:r>
    </w:p>
    <w:p w14:paraId="3B567FA3" w14:textId="3912F5E0" w:rsidR="00311B39" w:rsidRPr="00311B39" w:rsidRDefault="00311B39" w:rsidP="00950403">
      <w:pPr>
        <w:pStyle w:val="NormalWeb"/>
        <w:numPr>
          <w:ilvl w:val="0"/>
          <w:numId w:val="30"/>
        </w:numPr>
        <w:spacing w:before="100" w:beforeAutospacing="1" w:after="100" w:afterAutospacing="1"/>
        <w:rPr>
          <w:rStyle w:val="Strong"/>
          <w:lang w:bidi="ta-IN"/>
        </w:rPr>
      </w:pPr>
      <w:r w:rsidRPr="00311B39">
        <w:rPr>
          <w:rStyle w:val="Strong"/>
          <w:lang w:bidi="ta-IN"/>
        </w:rPr>
        <w:t>OFF → bot stops all motors and radar servo</w:t>
      </w:r>
    </w:p>
    <w:p w14:paraId="4B91C956" w14:textId="77777777" w:rsidR="00311B39" w:rsidRPr="00311B39" w:rsidRDefault="00311B39" w:rsidP="00E25DE7">
      <w:pPr>
        <w:pStyle w:val="NormalWeb"/>
        <w:spacing w:before="100" w:beforeAutospacing="1" w:after="100" w:afterAutospacing="1"/>
        <w:rPr>
          <w:rStyle w:val="Strong"/>
          <w:lang w:bidi="ta-IN"/>
        </w:rPr>
      </w:pPr>
      <w:r w:rsidRPr="00311B39">
        <w:rPr>
          <w:rStyle w:val="Strong"/>
          <w:lang w:bidi="ta-IN"/>
        </w:rPr>
        <w:t>4. Display Integration</w:t>
      </w:r>
    </w:p>
    <w:p w14:paraId="473DFCFF" w14:textId="120AB87B" w:rsidR="00311B39" w:rsidRPr="00311B39" w:rsidRDefault="00311B39" w:rsidP="00950403">
      <w:pPr>
        <w:pStyle w:val="NormalWeb"/>
        <w:numPr>
          <w:ilvl w:val="0"/>
          <w:numId w:val="31"/>
        </w:numPr>
        <w:spacing w:before="100" w:beforeAutospacing="1" w:after="100" w:afterAutospacing="1"/>
        <w:rPr>
          <w:rStyle w:val="Strong"/>
          <w:lang w:bidi="ta-IN"/>
        </w:rPr>
      </w:pPr>
      <w:r w:rsidRPr="00E25DE7">
        <w:rPr>
          <w:rStyle w:val="Strong"/>
          <w:lang w:bidi="ta-IN"/>
        </w:rPr>
        <w:t>OLED</w:t>
      </w:r>
      <w:r w:rsidRPr="00311B39">
        <w:rPr>
          <w:rStyle w:val="Strong"/>
          <w:lang w:bidi="ta-IN"/>
        </w:rPr>
        <w:t xml:space="preserve"> can show</w:t>
      </w:r>
      <w:r w:rsidR="00A634A8">
        <w:rPr>
          <w:rStyle w:val="Strong"/>
          <w:lang w:bidi="ta-IN"/>
        </w:rPr>
        <w:t xml:space="preserve"> </w:t>
      </w:r>
      <w:r w:rsidRPr="00311B39">
        <w:rPr>
          <w:rStyle w:val="Strong"/>
          <w:lang w:bidi="ta-IN"/>
        </w:rPr>
        <w:t>Distance of nearest object (optional)</w:t>
      </w:r>
    </w:p>
    <w:p w14:paraId="301F9390" w14:textId="77777777" w:rsidR="00311B39" w:rsidRPr="00311B39" w:rsidRDefault="00311B39" w:rsidP="00950403">
      <w:pPr>
        <w:pStyle w:val="NormalWeb"/>
        <w:numPr>
          <w:ilvl w:val="0"/>
          <w:numId w:val="31"/>
        </w:numPr>
        <w:spacing w:before="100" w:beforeAutospacing="1" w:after="100" w:afterAutospacing="1"/>
        <w:rPr>
          <w:rStyle w:val="Strong"/>
          <w:lang w:bidi="ta-IN"/>
        </w:rPr>
      </w:pPr>
      <w:r w:rsidRPr="00311B39">
        <w:rPr>
          <w:rStyle w:val="Strong"/>
          <w:lang w:bidi="ta-IN"/>
        </w:rPr>
        <w:t>Status: “Running” / “Stopped”</w:t>
      </w:r>
    </w:p>
    <w:p w14:paraId="211F51DB" w14:textId="3509F54F" w:rsidR="00311B39" w:rsidRPr="00311B39" w:rsidRDefault="00311B39" w:rsidP="00950403">
      <w:pPr>
        <w:pStyle w:val="NormalWeb"/>
        <w:numPr>
          <w:ilvl w:val="0"/>
          <w:numId w:val="31"/>
        </w:numPr>
        <w:spacing w:before="100" w:beforeAutospacing="1" w:after="100" w:afterAutospacing="1"/>
        <w:rPr>
          <w:rStyle w:val="Strong"/>
          <w:lang w:bidi="ta-IN"/>
        </w:rPr>
      </w:pPr>
      <w:r w:rsidRPr="00311B39">
        <w:rPr>
          <w:rStyle w:val="Strong"/>
          <w:lang w:bidi="ta-IN"/>
        </w:rPr>
        <w:t>OLED does not show radar sweep, only front/nearest distance info.</w:t>
      </w:r>
    </w:p>
    <w:p w14:paraId="3FD99F3A" w14:textId="1ABE3F4D" w:rsidR="00311B39" w:rsidRPr="00311B39" w:rsidRDefault="00311B39" w:rsidP="00311B39">
      <w:pPr>
        <w:pStyle w:val="NormalWeb"/>
        <w:spacing w:before="100" w:beforeAutospacing="1" w:after="100" w:afterAutospacing="1"/>
        <w:rPr>
          <w:rStyle w:val="Strong"/>
          <w:lang w:bidi="ta-IN"/>
        </w:rPr>
      </w:pPr>
      <w:r w:rsidRPr="00311B39">
        <w:rPr>
          <w:rStyle w:val="Strong"/>
          <w:lang w:bidi="ta-IN"/>
        </w:rPr>
        <w:t>5. Power Supply</w:t>
      </w:r>
    </w:p>
    <w:p w14:paraId="63DA6877" w14:textId="15BAE03C" w:rsidR="00311B39" w:rsidRPr="00311B39" w:rsidRDefault="00311B39" w:rsidP="00950403">
      <w:pPr>
        <w:pStyle w:val="NormalWeb"/>
        <w:numPr>
          <w:ilvl w:val="0"/>
          <w:numId w:val="33"/>
        </w:numPr>
        <w:spacing w:before="100" w:beforeAutospacing="1" w:after="100" w:afterAutospacing="1"/>
        <w:rPr>
          <w:rStyle w:val="Strong"/>
          <w:lang w:bidi="ta-IN"/>
        </w:rPr>
      </w:pPr>
      <w:r w:rsidRPr="00311B39">
        <w:rPr>
          <w:rStyle w:val="Strong"/>
          <w:lang w:bidi="ta-IN"/>
        </w:rPr>
        <w:t>2S Li-ion battery (7.4V) powers Arduino and motors.</w:t>
      </w:r>
    </w:p>
    <w:p w14:paraId="3E5C77F1" w14:textId="00B3E726" w:rsidR="005B7126" w:rsidRDefault="00311B39">
      <w:pPr>
        <w:spacing w:after="0"/>
        <w:rPr>
          <w:rFonts w:eastAsia="Times New Roman"/>
          <w:lang w:bidi="ta-IN"/>
        </w:rPr>
      </w:pPr>
      <w:r w:rsidRPr="00311B39">
        <w:rPr>
          <w:rStyle w:val="Strong"/>
          <w:lang w:bidi="ta-IN"/>
        </w:rPr>
        <w:t>Common GND must be shared across all components.</w:t>
      </w:r>
      <w:r w:rsidR="005B7126">
        <w:rPr>
          <w:rFonts w:eastAsia="Times New Roman"/>
          <w:noProof/>
          <w:lang w:bidi="ta-IN"/>
        </w:rPr>
        <mc:AlternateContent>
          <mc:Choice Requires="wps">
            <w:drawing>
              <wp:inline distT="0" distB="0" distL="0" distR="0" wp14:anchorId="4BAA0BCE" wp14:editId="5593C35D">
                <wp:extent cx="5943600" cy="1270"/>
                <wp:effectExtent l="0" t="31750" r="0" b="36830"/>
                <wp:docPr id="18457776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5D3573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j+uzSD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C721FF4" w14:textId="77777777" w:rsidR="005B7126" w:rsidRDefault="005B7126">
      <w:pPr>
        <w:pStyle w:val="Heading2"/>
        <w:rPr>
          <w:rFonts w:eastAsia="Times New Roman"/>
          <w:lang w:bidi="ta-IN"/>
        </w:rPr>
      </w:pPr>
      <w:r>
        <w:rPr>
          <w:rStyle w:val="Strong"/>
          <w:rFonts w:eastAsia="Times New Roman"/>
          <w:b/>
          <w:bCs w:val="0"/>
          <w:lang w:bidi="ta-IN"/>
        </w:rPr>
        <w:t>Key Features / Notes:</w:t>
      </w:r>
    </w:p>
    <w:p w14:paraId="2348B2A3" w14:textId="59A12660" w:rsidR="00D000B8" w:rsidRPr="00F36704" w:rsidRDefault="00D000B8" w:rsidP="00F36704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  <w:lang w:bidi="ta-IN"/>
        </w:rPr>
      </w:pPr>
      <w:r w:rsidRPr="00D000B8">
        <w:rPr>
          <w:rFonts w:eastAsia="Times New Roman"/>
          <w:lang w:bidi="ta-IN"/>
        </w:rPr>
        <w:t>Fully autonomous exploration bot</w:t>
      </w:r>
    </w:p>
    <w:p w14:paraId="2BBE8D7C" w14:textId="6B246F80" w:rsidR="00D000B8" w:rsidRPr="00F36704" w:rsidRDefault="00D000B8" w:rsidP="00F36704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  <w:lang w:bidi="ta-IN"/>
        </w:rPr>
      </w:pPr>
      <w:r w:rsidRPr="00D000B8">
        <w:rPr>
          <w:rFonts w:eastAsia="Times New Roman"/>
          <w:lang w:bidi="ta-IN"/>
        </w:rPr>
        <w:t>Servo-mounted radar sensor for continuous obstacle detection</w:t>
      </w:r>
    </w:p>
    <w:p w14:paraId="59D73ECF" w14:textId="7559416C" w:rsidR="00D000B8" w:rsidRPr="00F36704" w:rsidRDefault="00D000B8" w:rsidP="00F36704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  <w:lang w:bidi="ta-IN"/>
        </w:rPr>
      </w:pPr>
      <w:r w:rsidRPr="00D000B8">
        <w:rPr>
          <w:rFonts w:eastAsia="Times New Roman"/>
          <w:lang w:bidi="ta-IN"/>
        </w:rPr>
        <w:t>U-turn movement loop for full area coverage</w:t>
      </w:r>
    </w:p>
    <w:p w14:paraId="322E7EAF" w14:textId="56D13DB7" w:rsidR="00D000B8" w:rsidRPr="00F36704" w:rsidRDefault="00D000B8" w:rsidP="00F36704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  <w:lang w:bidi="ta-IN"/>
        </w:rPr>
      </w:pPr>
      <w:r w:rsidRPr="00D000B8">
        <w:rPr>
          <w:rFonts w:eastAsia="Times New Roman"/>
          <w:lang w:bidi="ta-IN"/>
        </w:rPr>
        <w:t>Lever switch for manual start/stop control</w:t>
      </w:r>
    </w:p>
    <w:p w14:paraId="3CBED8AA" w14:textId="77777777" w:rsidR="00D000B8" w:rsidRPr="00D000B8" w:rsidRDefault="00D000B8" w:rsidP="00D000B8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  <w:lang w:bidi="ta-IN"/>
        </w:rPr>
      </w:pPr>
      <w:r w:rsidRPr="00D000B8">
        <w:rPr>
          <w:rFonts w:eastAsia="Times New Roman"/>
          <w:lang w:bidi="ta-IN"/>
        </w:rPr>
        <w:t>Processing software provides live radar visualization</w:t>
      </w:r>
    </w:p>
    <w:p w14:paraId="33EE8E04" w14:textId="67866031" w:rsidR="005B7126" w:rsidRPr="00F36704" w:rsidRDefault="00D000B8" w:rsidP="00F36704">
      <w:pPr>
        <w:pStyle w:val="ListParagraph"/>
        <w:numPr>
          <w:ilvl w:val="0"/>
          <w:numId w:val="22"/>
        </w:numPr>
        <w:spacing w:after="0"/>
        <w:rPr>
          <w:rFonts w:eastAsia="Times New Roman"/>
          <w:lang w:bidi="ta-IN"/>
        </w:rPr>
      </w:pPr>
      <w:r w:rsidRPr="00F36704">
        <w:rPr>
          <w:rFonts w:eastAsia="Times New Roman"/>
          <w:lang w:bidi="ta-IN"/>
        </w:rPr>
        <w:t>Modular design allows future upgrades (additional sensors, remote control, etc.)</w:t>
      </w:r>
      <w:r w:rsidR="005B7126">
        <w:rPr>
          <w:noProof/>
          <w:lang w:bidi="ta-IN"/>
        </w:rPr>
        <mc:AlternateContent>
          <mc:Choice Requires="wps">
            <w:drawing>
              <wp:inline distT="0" distB="0" distL="0" distR="0" wp14:anchorId="20BAA559" wp14:editId="336603A7">
                <wp:extent cx="5943600" cy="1270"/>
                <wp:effectExtent l="0" t="31750" r="0" b="36830"/>
                <wp:docPr id="143702347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02A956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1CB0087" w14:textId="77777777" w:rsidR="005B7126" w:rsidRDefault="005B7126">
      <w:pPr>
        <w:pStyle w:val="Heading2"/>
        <w:rPr>
          <w:rFonts w:eastAsia="Times New Roman"/>
          <w:lang w:bidi="ta-IN"/>
        </w:rPr>
      </w:pPr>
      <w:r>
        <w:rPr>
          <w:rStyle w:val="Strong"/>
          <w:rFonts w:eastAsia="Times New Roman"/>
          <w:b/>
          <w:bCs w:val="0"/>
          <w:lang w:bidi="ta-IN"/>
        </w:rPr>
        <w:t>Arduino Code:</w:t>
      </w:r>
    </w:p>
    <w:p w14:paraId="378F5541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#include &lt;</w:t>
      </w:r>
      <w:proofErr w:type="spellStart"/>
      <w:r w:rsidRPr="004145D1">
        <w:rPr>
          <w:rStyle w:val="HTMLCode"/>
          <w:lang w:bidi="ta-IN"/>
        </w:rPr>
        <w:t>Servo.h</w:t>
      </w:r>
      <w:proofErr w:type="spellEnd"/>
      <w:r w:rsidRPr="004145D1">
        <w:rPr>
          <w:rStyle w:val="HTMLCode"/>
          <w:lang w:bidi="ta-IN"/>
        </w:rPr>
        <w:t>&gt;</w:t>
      </w:r>
    </w:p>
    <w:p w14:paraId="10C6705D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</w:p>
    <w:p w14:paraId="27D159C8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// Motor pins</w:t>
      </w:r>
    </w:p>
    <w:p w14:paraId="256E17C3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#define IN1 5</w:t>
      </w:r>
    </w:p>
    <w:p w14:paraId="0B925FF8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#define IN2 4</w:t>
      </w:r>
    </w:p>
    <w:p w14:paraId="0978758E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#define IN3 8</w:t>
      </w:r>
    </w:p>
    <w:p w14:paraId="6D426E7F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#define IN4 12</w:t>
      </w:r>
    </w:p>
    <w:p w14:paraId="2895FAE5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#define ENA 3</w:t>
      </w:r>
    </w:p>
    <w:p w14:paraId="1CC6E74E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#define ENB 11</w:t>
      </w:r>
    </w:p>
    <w:p w14:paraId="15A45316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</w:p>
    <w:p w14:paraId="5C142BDD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// Radar ultrasonic pins</w:t>
      </w:r>
    </w:p>
    <w:p w14:paraId="0CE391F5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#define RADAR_TRIG 9</w:t>
      </w:r>
    </w:p>
    <w:p w14:paraId="11632139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#define RADAR_ECHO 10</w:t>
      </w:r>
    </w:p>
    <w:p w14:paraId="22FE4A8C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#define SERVO_PIN 6</w:t>
      </w:r>
    </w:p>
    <w:p w14:paraId="107E913D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</w:p>
    <w:p w14:paraId="6296835C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// Lever switch</w:t>
      </w:r>
    </w:p>
    <w:p w14:paraId="433A5516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#define LEVER_PIN 2</w:t>
      </w:r>
    </w:p>
    <w:p w14:paraId="2FDEFFB7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</w:p>
    <w:p w14:paraId="1904D757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Servo </w:t>
      </w:r>
      <w:proofErr w:type="spellStart"/>
      <w:r w:rsidRPr="004145D1">
        <w:rPr>
          <w:rStyle w:val="HTMLCode"/>
          <w:lang w:bidi="ta-IN"/>
        </w:rPr>
        <w:t>radarServo</w:t>
      </w:r>
      <w:proofErr w:type="spellEnd"/>
      <w:r w:rsidRPr="004145D1">
        <w:rPr>
          <w:rStyle w:val="HTMLCode"/>
          <w:lang w:bidi="ta-IN"/>
        </w:rPr>
        <w:t>;</w:t>
      </w:r>
    </w:p>
    <w:p w14:paraId="69C5DF7F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</w:p>
    <w:p w14:paraId="671C027F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long duration;</w:t>
      </w:r>
    </w:p>
    <w:p w14:paraId="3898A98A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proofErr w:type="spellStart"/>
      <w:r w:rsidRPr="004145D1">
        <w:rPr>
          <w:rStyle w:val="HTMLCode"/>
          <w:lang w:bidi="ta-IN"/>
        </w:rPr>
        <w:t>int</w:t>
      </w:r>
      <w:proofErr w:type="spellEnd"/>
      <w:r w:rsidRPr="004145D1">
        <w:rPr>
          <w:rStyle w:val="HTMLCode"/>
          <w:lang w:bidi="ta-IN"/>
        </w:rPr>
        <w:t xml:space="preserve"> distance;</w:t>
      </w:r>
    </w:p>
    <w:p w14:paraId="53ACE015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proofErr w:type="spellStart"/>
      <w:r w:rsidRPr="004145D1">
        <w:rPr>
          <w:rStyle w:val="HTMLCode"/>
          <w:lang w:bidi="ta-IN"/>
        </w:rPr>
        <w:t>int</w:t>
      </w:r>
      <w:proofErr w:type="spellEnd"/>
      <w:r w:rsidRPr="004145D1">
        <w:rPr>
          <w:rStyle w:val="HTMLCode"/>
          <w:lang w:bidi="ta-IN"/>
        </w:rPr>
        <w:t xml:space="preserve"> angle;</w:t>
      </w:r>
    </w:p>
    <w:p w14:paraId="2A1D7460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</w:p>
    <w:p w14:paraId="47064C2F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lastRenderedPageBreak/>
        <w:t xml:space="preserve">unsigned long </w:t>
      </w:r>
      <w:proofErr w:type="spellStart"/>
      <w:r w:rsidRPr="004145D1">
        <w:rPr>
          <w:rStyle w:val="HTMLCode"/>
          <w:lang w:bidi="ta-IN"/>
        </w:rPr>
        <w:t>moveTime</w:t>
      </w:r>
      <w:proofErr w:type="spellEnd"/>
      <w:r w:rsidRPr="004145D1">
        <w:rPr>
          <w:rStyle w:val="HTMLCode"/>
          <w:lang w:bidi="ta-IN"/>
        </w:rPr>
        <w:t xml:space="preserve"> = 3000; // move forward 3 sec</w:t>
      </w:r>
    </w:p>
    <w:p w14:paraId="57A58196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unsigned long </w:t>
      </w:r>
      <w:proofErr w:type="spellStart"/>
      <w:r w:rsidRPr="004145D1">
        <w:rPr>
          <w:rStyle w:val="HTMLCode"/>
          <w:lang w:bidi="ta-IN"/>
        </w:rPr>
        <w:t>turnTime</w:t>
      </w:r>
      <w:proofErr w:type="spellEnd"/>
      <w:r w:rsidRPr="004145D1">
        <w:rPr>
          <w:rStyle w:val="HTMLCode"/>
          <w:lang w:bidi="ta-IN"/>
        </w:rPr>
        <w:t xml:space="preserve"> = 1000; // U-turn 1 sec (adjust based on motors)</w:t>
      </w:r>
    </w:p>
    <w:p w14:paraId="03694185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proofErr w:type="spellStart"/>
      <w:r w:rsidRPr="004145D1">
        <w:rPr>
          <w:rStyle w:val="HTMLCode"/>
          <w:lang w:bidi="ta-IN"/>
        </w:rPr>
        <w:t>int</w:t>
      </w:r>
      <w:proofErr w:type="spellEnd"/>
      <w:r w:rsidRPr="004145D1">
        <w:rPr>
          <w:rStyle w:val="HTMLCode"/>
          <w:lang w:bidi="ta-IN"/>
        </w:rPr>
        <w:t xml:space="preserve"> </w:t>
      </w:r>
      <w:proofErr w:type="spellStart"/>
      <w:r w:rsidRPr="004145D1">
        <w:rPr>
          <w:rStyle w:val="HTMLCode"/>
          <w:lang w:bidi="ta-IN"/>
        </w:rPr>
        <w:t>turnAngle</w:t>
      </w:r>
      <w:proofErr w:type="spellEnd"/>
      <w:r w:rsidRPr="004145D1">
        <w:rPr>
          <w:rStyle w:val="HTMLCode"/>
          <w:lang w:bidi="ta-IN"/>
        </w:rPr>
        <w:t xml:space="preserve"> = 180; // U-turn degrees</w:t>
      </w:r>
    </w:p>
    <w:p w14:paraId="78033F9D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</w:p>
    <w:p w14:paraId="2FAC61FF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void setup() {</w:t>
      </w:r>
    </w:p>
    <w:p w14:paraId="03384623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Serial.begin</w:t>
      </w:r>
      <w:proofErr w:type="spellEnd"/>
      <w:r w:rsidRPr="004145D1">
        <w:rPr>
          <w:rStyle w:val="HTMLCode"/>
          <w:lang w:bidi="ta-IN"/>
        </w:rPr>
        <w:t>(9600);</w:t>
      </w:r>
    </w:p>
    <w:p w14:paraId="20E75FAB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</w:p>
    <w:p w14:paraId="674DEA61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// Motor setup</w:t>
      </w:r>
    </w:p>
    <w:p w14:paraId="3325721E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pinMode</w:t>
      </w:r>
      <w:proofErr w:type="spellEnd"/>
      <w:r w:rsidRPr="004145D1">
        <w:rPr>
          <w:rStyle w:val="HTMLCode"/>
          <w:lang w:bidi="ta-IN"/>
        </w:rPr>
        <w:t>(IN1, OUTPUT);</w:t>
      </w:r>
    </w:p>
    <w:p w14:paraId="3E97AB6F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pinMode</w:t>
      </w:r>
      <w:proofErr w:type="spellEnd"/>
      <w:r w:rsidRPr="004145D1">
        <w:rPr>
          <w:rStyle w:val="HTMLCode"/>
          <w:lang w:bidi="ta-IN"/>
        </w:rPr>
        <w:t>(IN2, OUTPUT);</w:t>
      </w:r>
    </w:p>
    <w:p w14:paraId="5B98A68D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pinMode</w:t>
      </w:r>
      <w:proofErr w:type="spellEnd"/>
      <w:r w:rsidRPr="004145D1">
        <w:rPr>
          <w:rStyle w:val="HTMLCode"/>
          <w:lang w:bidi="ta-IN"/>
        </w:rPr>
        <w:t>(IN3, OUTPUT);</w:t>
      </w:r>
    </w:p>
    <w:p w14:paraId="0A3A5847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pinMode</w:t>
      </w:r>
      <w:proofErr w:type="spellEnd"/>
      <w:r w:rsidRPr="004145D1">
        <w:rPr>
          <w:rStyle w:val="HTMLCode"/>
          <w:lang w:bidi="ta-IN"/>
        </w:rPr>
        <w:t>(IN4, OUTPUT);</w:t>
      </w:r>
    </w:p>
    <w:p w14:paraId="7B59423A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pinMode</w:t>
      </w:r>
      <w:proofErr w:type="spellEnd"/>
      <w:r w:rsidRPr="004145D1">
        <w:rPr>
          <w:rStyle w:val="HTMLCode"/>
          <w:lang w:bidi="ta-IN"/>
        </w:rPr>
        <w:t>(ENA, OUTPUT);</w:t>
      </w:r>
    </w:p>
    <w:p w14:paraId="2A4EB23E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pinMode</w:t>
      </w:r>
      <w:proofErr w:type="spellEnd"/>
      <w:r w:rsidRPr="004145D1">
        <w:rPr>
          <w:rStyle w:val="HTMLCode"/>
          <w:lang w:bidi="ta-IN"/>
        </w:rPr>
        <w:t>(ENB, OUTPUT);</w:t>
      </w:r>
    </w:p>
    <w:p w14:paraId="2818C213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</w:p>
    <w:p w14:paraId="58DA2CAA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analogWrite</w:t>
      </w:r>
      <w:proofErr w:type="spellEnd"/>
      <w:r w:rsidRPr="004145D1">
        <w:rPr>
          <w:rStyle w:val="HTMLCode"/>
          <w:lang w:bidi="ta-IN"/>
        </w:rPr>
        <w:t>(ENA, 180); // motor speed</w:t>
      </w:r>
    </w:p>
    <w:p w14:paraId="44F066D3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analogWrite</w:t>
      </w:r>
      <w:proofErr w:type="spellEnd"/>
      <w:r w:rsidRPr="004145D1">
        <w:rPr>
          <w:rStyle w:val="HTMLCode"/>
          <w:lang w:bidi="ta-IN"/>
        </w:rPr>
        <w:t>(ENB, 180);</w:t>
      </w:r>
    </w:p>
    <w:p w14:paraId="55A58A29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</w:p>
    <w:p w14:paraId="4AB23B1C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// Lever switch</w:t>
      </w:r>
    </w:p>
    <w:p w14:paraId="32927072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pinMode</w:t>
      </w:r>
      <w:proofErr w:type="spellEnd"/>
      <w:r w:rsidRPr="004145D1">
        <w:rPr>
          <w:rStyle w:val="HTMLCode"/>
          <w:lang w:bidi="ta-IN"/>
        </w:rPr>
        <w:t>(LEVER_PIN, INPUT_PULLUP); // active LOW</w:t>
      </w:r>
    </w:p>
    <w:p w14:paraId="36F0A5FF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</w:p>
    <w:p w14:paraId="491D06A5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// Radar sensor + servo</w:t>
      </w:r>
    </w:p>
    <w:p w14:paraId="7994CE11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pinMode</w:t>
      </w:r>
      <w:proofErr w:type="spellEnd"/>
      <w:r w:rsidRPr="004145D1">
        <w:rPr>
          <w:rStyle w:val="HTMLCode"/>
          <w:lang w:bidi="ta-IN"/>
        </w:rPr>
        <w:t>(RADAR_TRIG, OUTPUT);</w:t>
      </w:r>
    </w:p>
    <w:p w14:paraId="5CB2521E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pinMode</w:t>
      </w:r>
      <w:proofErr w:type="spellEnd"/>
      <w:r w:rsidRPr="004145D1">
        <w:rPr>
          <w:rStyle w:val="HTMLCode"/>
          <w:lang w:bidi="ta-IN"/>
        </w:rPr>
        <w:t>(RADAR_ECHO, INPUT);</w:t>
      </w:r>
    </w:p>
    <w:p w14:paraId="400530F9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radarServo.attach</w:t>
      </w:r>
      <w:proofErr w:type="spellEnd"/>
      <w:r w:rsidRPr="004145D1">
        <w:rPr>
          <w:rStyle w:val="HTMLCode"/>
          <w:lang w:bidi="ta-IN"/>
        </w:rPr>
        <w:t>(SERVO_PIN);</w:t>
      </w:r>
    </w:p>
    <w:p w14:paraId="2234A5C3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}</w:t>
      </w:r>
    </w:p>
    <w:p w14:paraId="58C7F37E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</w:p>
    <w:p w14:paraId="09D517D2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void loop() {</w:t>
      </w:r>
    </w:p>
    <w:p w14:paraId="4EFF8E1B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// Check lever switch</w:t>
      </w:r>
    </w:p>
    <w:p w14:paraId="3CFB9234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if (</w:t>
      </w:r>
      <w:proofErr w:type="spellStart"/>
      <w:r w:rsidRPr="004145D1">
        <w:rPr>
          <w:rStyle w:val="HTMLCode"/>
          <w:lang w:bidi="ta-IN"/>
        </w:rPr>
        <w:t>digitalRead</w:t>
      </w:r>
      <w:proofErr w:type="spellEnd"/>
      <w:r w:rsidRPr="004145D1">
        <w:rPr>
          <w:rStyle w:val="HTMLCode"/>
          <w:lang w:bidi="ta-IN"/>
        </w:rPr>
        <w:t>(LEVER_PIN) == HIGH) { // OFF -&gt; stop everything</w:t>
      </w:r>
    </w:p>
    <w:p w14:paraId="1A249A0D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  </w:t>
      </w:r>
      <w:proofErr w:type="spellStart"/>
      <w:r w:rsidRPr="004145D1">
        <w:rPr>
          <w:rStyle w:val="HTMLCode"/>
          <w:lang w:bidi="ta-IN"/>
        </w:rPr>
        <w:t>stopBot</w:t>
      </w:r>
      <w:proofErr w:type="spellEnd"/>
      <w:r w:rsidRPr="004145D1">
        <w:rPr>
          <w:rStyle w:val="HTMLCode"/>
          <w:lang w:bidi="ta-IN"/>
        </w:rPr>
        <w:t>();</w:t>
      </w:r>
    </w:p>
    <w:p w14:paraId="0936B14E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  return;</w:t>
      </w:r>
    </w:p>
    <w:p w14:paraId="123CA2E1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}</w:t>
      </w:r>
    </w:p>
    <w:p w14:paraId="3B41454A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</w:p>
    <w:p w14:paraId="520C0086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// Move forward</w:t>
      </w:r>
    </w:p>
    <w:p w14:paraId="317CE9F3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moveForward</w:t>
      </w:r>
      <w:proofErr w:type="spellEnd"/>
      <w:r w:rsidRPr="004145D1">
        <w:rPr>
          <w:rStyle w:val="HTMLCode"/>
          <w:lang w:bidi="ta-IN"/>
        </w:rPr>
        <w:t>();</w:t>
      </w:r>
    </w:p>
    <w:p w14:paraId="2027DDE1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delay(</w:t>
      </w:r>
      <w:proofErr w:type="spellStart"/>
      <w:r w:rsidRPr="004145D1">
        <w:rPr>
          <w:rStyle w:val="HTMLCode"/>
          <w:lang w:bidi="ta-IN"/>
        </w:rPr>
        <w:t>moveTime</w:t>
      </w:r>
      <w:proofErr w:type="spellEnd"/>
      <w:r w:rsidRPr="004145D1">
        <w:rPr>
          <w:rStyle w:val="HTMLCode"/>
          <w:lang w:bidi="ta-IN"/>
        </w:rPr>
        <w:t>);</w:t>
      </w:r>
    </w:p>
    <w:p w14:paraId="3477C8F8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</w:p>
    <w:p w14:paraId="7265AFD4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// U-turn</w:t>
      </w:r>
    </w:p>
    <w:p w14:paraId="42173AC5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uTurn</w:t>
      </w:r>
      <w:proofErr w:type="spellEnd"/>
      <w:r w:rsidRPr="004145D1">
        <w:rPr>
          <w:rStyle w:val="HTMLCode"/>
          <w:lang w:bidi="ta-IN"/>
        </w:rPr>
        <w:t>();</w:t>
      </w:r>
    </w:p>
    <w:p w14:paraId="103680D8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}</w:t>
      </w:r>
    </w:p>
    <w:p w14:paraId="15F999D1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</w:p>
    <w:p w14:paraId="238E9502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// =================== Motor Functions ===================</w:t>
      </w:r>
    </w:p>
    <w:p w14:paraId="2FF73C67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</w:p>
    <w:p w14:paraId="3AD50A9E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void </w:t>
      </w:r>
      <w:proofErr w:type="spellStart"/>
      <w:r w:rsidRPr="004145D1">
        <w:rPr>
          <w:rStyle w:val="HTMLCode"/>
          <w:lang w:bidi="ta-IN"/>
        </w:rPr>
        <w:t>moveForward</w:t>
      </w:r>
      <w:proofErr w:type="spellEnd"/>
      <w:r w:rsidRPr="004145D1">
        <w:rPr>
          <w:rStyle w:val="HTMLCode"/>
          <w:lang w:bidi="ta-IN"/>
        </w:rPr>
        <w:t>() {</w:t>
      </w:r>
    </w:p>
    <w:p w14:paraId="1A052904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digitalWrite</w:t>
      </w:r>
      <w:proofErr w:type="spellEnd"/>
      <w:r w:rsidRPr="004145D1">
        <w:rPr>
          <w:rStyle w:val="HTMLCode"/>
          <w:lang w:bidi="ta-IN"/>
        </w:rPr>
        <w:t>(IN1, HIGH);</w:t>
      </w:r>
    </w:p>
    <w:p w14:paraId="53033B38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digitalWrite</w:t>
      </w:r>
      <w:proofErr w:type="spellEnd"/>
      <w:r w:rsidRPr="004145D1">
        <w:rPr>
          <w:rStyle w:val="HTMLCode"/>
          <w:lang w:bidi="ta-IN"/>
        </w:rPr>
        <w:t>(IN2, LOW);</w:t>
      </w:r>
    </w:p>
    <w:p w14:paraId="3E03B919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digitalWrite</w:t>
      </w:r>
      <w:proofErr w:type="spellEnd"/>
      <w:r w:rsidRPr="004145D1">
        <w:rPr>
          <w:rStyle w:val="HTMLCode"/>
          <w:lang w:bidi="ta-IN"/>
        </w:rPr>
        <w:t>(IN3, HIGH);</w:t>
      </w:r>
    </w:p>
    <w:p w14:paraId="2FE0C12F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digitalWrite</w:t>
      </w:r>
      <w:proofErr w:type="spellEnd"/>
      <w:r w:rsidRPr="004145D1">
        <w:rPr>
          <w:rStyle w:val="HTMLCode"/>
          <w:lang w:bidi="ta-IN"/>
        </w:rPr>
        <w:t>(IN4, LOW);</w:t>
      </w:r>
    </w:p>
    <w:p w14:paraId="5C5FFE64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}</w:t>
      </w:r>
    </w:p>
    <w:p w14:paraId="69AF25C1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</w:p>
    <w:p w14:paraId="7F485EBC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void </w:t>
      </w:r>
      <w:proofErr w:type="spellStart"/>
      <w:r w:rsidRPr="004145D1">
        <w:rPr>
          <w:rStyle w:val="HTMLCode"/>
          <w:lang w:bidi="ta-IN"/>
        </w:rPr>
        <w:t>stopBot</w:t>
      </w:r>
      <w:proofErr w:type="spellEnd"/>
      <w:r w:rsidRPr="004145D1">
        <w:rPr>
          <w:rStyle w:val="HTMLCode"/>
          <w:lang w:bidi="ta-IN"/>
        </w:rPr>
        <w:t>() {</w:t>
      </w:r>
    </w:p>
    <w:p w14:paraId="16675BA5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digitalWrite</w:t>
      </w:r>
      <w:proofErr w:type="spellEnd"/>
      <w:r w:rsidRPr="004145D1">
        <w:rPr>
          <w:rStyle w:val="HTMLCode"/>
          <w:lang w:bidi="ta-IN"/>
        </w:rPr>
        <w:t>(IN1, LOW);</w:t>
      </w:r>
    </w:p>
    <w:p w14:paraId="16337A79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digitalWrite</w:t>
      </w:r>
      <w:proofErr w:type="spellEnd"/>
      <w:r w:rsidRPr="004145D1">
        <w:rPr>
          <w:rStyle w:val="HTMLCode"/>
          <w:lang w:bidi="ta-IN"/>
        </w:rPr>
        <w:t>(IN2, LOW);</w:t>
      </w:r>
    </w:p>
    <w:p w14:paraId="4FEE29E8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digitalWrite</w:t>
      </w:r>
      <w:proofErr w:type="spellEnd"/>
      <w:r w:rsidRPr="004145D1">
        <w:rPr>
          <w:rStyle w:val="HTMLCode"/>
          <w:lang w:bidi="ta-IN"/>
        </w:rPr>
        <w:t>(IN3, LOW);</w:t>
      </w:r>
    </w:p>
    <w:p w14:paraId="7ECA7ABA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lastRenderedPageBreak/>
        <w:t xml:space="preserve">  </w:t>
      </w:r>
      <w:proofErr w:type="spellStart"/>
      <w:r w:rsidRPr="004145D1">
        <w:rPr>
          <w:rStyle w:val="HTMLCode"/>
          <w:lang w:bidi="ta-IN"/>
        </w:rPr>
        <w:t>digitalWrite</w:t>
      </w:r>
      <w:proofErr w:type="spellEnd"/>
      <w:r w:rsidRPr="004145D1">
        <w:rPr>
          <w:rStyle w:val="HTMLCode"/>
          <w:lang w:bidi="ta-IN"/>
        </w:rPr>
        <w:t>(IN4, LOW);</w:t>
      </w:r>
    </w:p>
    <w:p w14:paraId="38D31C6B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}</w:t>
      </w:r>
    </w:p>
    <w:p w14:paraId="15F60F76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</w:p>
    <w:p w14:paraId="1BBBEC80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void </w:t>
      </w:r>
      <w:proofErr w:type="spellStart"/>
      <w:r w:rsidRPr="004145D1">
        <w:rPr>
          <w:rStyle w:val="HTMLCode"/>
          <w:lang w:bidi="ta-IN"/>
        </w:rPr>
        <w:t>uTurn</w:t>
      </w:r>
      <w:proofErr w:type="spellEnd"/>
      <w:r w:rsidRPr="004145D1">
        <w:rPr>
          <w:rStyle w:val="HTMLCode"/>
          <w:lang w:bidi="ta-IN"/>
        </w:rPr>
        <w:t>() {</w:t>
      </w:r>
    </w:p>
    <w:p w14:paraId="136C9AAF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// Spin in place (left/right motors opposite)</w:t>
      </w:r>
    </w:p>
    <w:p w14:paraId="4876D72F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digitalWrite</w:t>
      </w:r>
      <w:proofErr w:type="spellEnd"/>
      <w:r w:rsidRPr="004145D1">
        <w:rPr>
          <w:rStyle w:val="HTMLCode"/>
          <w:lang w:bidi="ta-IN"/>
        </w:rPr>
        <w:t>(IN1, HIGH);</w:t>
      </w:r>
    </w:p>
    <w:p w14:paraId="1229F4FA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digitalWrite</w:t>
      </w:r>
      <w:proofErr w:type="spellEnd"/>
      <w:r w:rsidRPr="004145D1">
        <w:rPr>
          <w:rStyle w:val="HTMLCode"/>
          <w:lang w:bidi="ta-IN"/>
        </w:rPr>
        <w:t>(IN2, LOW);</w:t>
      </w:r>
    </w:p>
    <w:p w14:paraId="6EA7D88F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digitalWrite</w:t>
      </w:r>
      <w:proofErr w:type="spellEnd"/>
      <w:r w:rsidRPr="004145D1">
        <w:rPr>
          <w:rStyle w:val="HTMLCode"/>
          <w:lang w:bidi="ta-IN"/>
        </w:rPr>
        <w:t>(IN3, LOW);</w:t>
      </w:r>
    </w:p>
    <w:p w14:paraId="382BD990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digitalWrite</w:t>
      </w:r>
      <w:proofErr w:type="spellEnd"/>
      <w:r w:rsidRPr="004145D1">
        <w:rPr>
          <w:rStyle w:val="HTMLCode"/>
          <w:lang w:bidi="ta-IN"/>
        </w:rPr>
        <w:t>(IN4, HIGH);</w:t>
      </w:r>
    </w:p>
    <w:p w14:paraId="05464DA5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delay(</w:t>
      </w:r>
      <w:proofErr w:type="spellStart"/>
      <w:r w:rsidRPr="004145D1">
        <w:rPr>
          <w:rStyle w:val="HTMLCode"/>
          <w:lang w:bidi="ta-IN"/>
        </w:rPr>
        <w:t>turnTime</w:t>
      </w:r>
      <w:proofErr w:type="spellEnd"/>
      <w:r w:rsidRPr="004145D1">
        <w:rPr>
          <w:rStyle w:val="HTMLCode"/>
          <w:lang w:bidi="ta-IN"/>
        </w:rPr>
        <w:t>);</w:t>
      </w:r>
    </w:p>
    <w:p w14:paraId="751D6EBB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stopBot</w:t>
      </w:r>
      <w:proofErr w:type="spellEnd"/>
      <w:r w:rsidRPr="004145D1">
        <w:rPr>
          <w:rStyle w:val="HTMLCode"/>
          <w:lang w:bidi="ta-IN"/>
        </w:rPr>
        <w:t>();</w:t>
      </w:r>
    </w:p>
    <w:p w14:paraId="052DFA31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}</w:t>
      </w:r>
    </w:p>
    <w:p w14:paraId="4FE3DFD3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</w:p>
    <w:p w14:paraId="740E7A11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// =================== Radar Sensor Functions ===================</w:t>
      </w:r>
    </w:p>
    <w:p w14:paraId="6A6DC4E6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</w:p>
    <w:p w14:paraId="1027ACF6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void </w:t>
      </w:r>
      <w:proofErr w:type="spellStart"/>
      <w:r w:rsidRPr="004145D1">
        <w:rPr>
          <w:rStyle w:val="HTMLCode"/>
          <w:lang w:bidi="ta-IN"/>
        </w:rPr>
        <w:t>sweepRadar</w:t>
      </w:r>
      <w:proofErr w:type="spellEnd"/>
      <w:r w:rsidRPr="004145D1">
        <w:rPr>
          <w:rStyle w:val="HTMLCode"/>
          <w:lang w:bidi="ta-IN"/>
        </w:rPr>
        <w:t>() {</w:t>
      </w:r>
    </w:p>
    <w:p w14:paraId="5D230114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// Sweep from 15° to 190° and back</w:t>
      </w:r>
    </w:p>
    <w:p w14:paraId="22ED4072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for (angle = 15; angle &lt;= 190; angle += 5) {</w:t>
      </w:r>
    </w:p>
    <w:p w14:paraId="02CE29A3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  </w:t>
      </w:r>
      <w:proofErr w:type="spellStart"/>
      <w:r w:rsidRPr="004145D1">
        <w:rPr>
          <w:rStyle w:val="HTMLCode"/>
          <w:lang w:bidi="ta-IN"/>
        </w:rPr>
        <w:t>radarServo.write</w:t>
      </w:r>
      <w:proofErr w:type="spellEnd"/>
      <w:r w:rsidRPr="004145D1">
        <w:rPr>
          <w:rStyle w:val="HTMLCode"/>
          <w:lang w:bidi="ta-IN"/>
        </w:rPr>
        <w:t>(angle);</w:t>
      </w:r>
    </w:p>
    <w:p w14:paraId="3A200BFC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  delay(30);</w:t>
      </w:r>
    </w:p>
    <w:p w14:paraId="7A789E1C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  </w:t>
      </w:r>
      <w:proofErr w:type="spellStart"/>
      <w:r w:rsidRPr="004145D1">
        <w:rPr>
          <w:rStyle w:val="HTMLCode"/>
          <w:lang w:bidi="ta-IN"/>
        </w:rPr>
        <w:t>sendRadarData</w:t>
      </w:r>
      <w:proofErr w:type="spellEnd"/>
      <w:r w:rsidRPr="004145D1">
        <w:rPr>
          <w:rStyle w:val="HTMLCode"/>
          <w:lang w:bidi="ta-IN"/>
        </w:rPr>
        <w:t>(angle);</w:t>
      </w:r>
    </w:p>
    <w:p w14:paraId="005687AB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}</w:t>
      </w:r>
    </w:p>
    <w:p w14:paraId="129F6964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for (angle = 190; angle &gt;= 15; angle -= 5) {</w:t>
      </w:r>
    </w:p>
    <w:p w14:paraId="089AD2A3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  </w:t>
      </w:r>
      <w:proofErr w:type="spellStart"/>
      <w:r w:rsidRPr="004145D1">
        <w:rPr>
          <w:rStyle w:val="HTMLCode"/>
          <w:lang w:bidi="ta-IN"/>
        </w:rPr>
        <w:t>radarServo.write</w:t>
      </w:r>
      <w:proofErr w:type="spellEnd"/>
      <w:r w:rsidRPr="004145D1">
        <w:rPr>
          <w:rStyle w:val="HTMLCode"/>
          <w:lang w:bidi="ta-IN"/>
        </w:rPr>
        <w:t>(angle);</w:t>
      </w:r>
    </w:p>
    <w:p w14:paraId="368F66A0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  delay(30);</w:t>
      </w:r>
    </w:p>
    <w:p w14:paraId="3660E8FD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  </w:t>
      </w:r>
      <w:proofErr w:type="spellStart"/>
      <w:r w:rsidRPr="004145D1">
        <w:rPr>
          <w:rStyle w:val="HTMLCode"/>
          <w:lang w:bidi="ta-IN"/>
        </w:rPr>
        <w:t>sendRadarData</w:t>
      </w:r>
      <w:proofErr w:type="spellEnd"/>
      <w:r w:rsidRPr="004145D1">
        <w:rPr>
          <w:rStyle w:val="HTMLCode"/>
          <w:lang w:bidi="ta-IN"/>
        </w:rPr>
        <w:t>(angle);</w:t>
      </w:r>
    </w:p>
    <w:p w14:paraId="3ED70E4C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}</w:t>
      </w:r>
    </w:p>
    <w:p w14:paraId="5B4C5206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}</w:t>
      </w:r>
    </w:p>
    <w:p w14:paraId="19F396E9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</w:p>
    <w:p w14:paraId="30F11D3F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void </w:t>
      </w:r>
      <w:proofErr w:type="spellStart"/>
      <w:r w:rsidRPr="004145D1">
        <w:rPr>
          <w:rStyle w:val="HTMLCode"/>
          <w:lang w:bidi="ta-IN"/>
        </w:rPr>
        <w:t>sendRadarData</w:t>
      </w:r>
      <w:proofErr w:type="spellEnd"/>
      <w:r w:rsidRPr="004145D1">
        <w:rPr>
          <w:rStyle w:val="HTMLCode"/>
          <w:lang w:bidi="ta-IN"/>
        </w:rPr>
        <w:t>(</w:t>
      </w:r>
      <w:proofErr w:type="spellStart"/>
      <w:r w:rsidRPr="004145D1">
        <w:rPr>
          <w:rStyle w:val="HTMLCode"/>
          <w:lang w:bidi="ta-IN"/>
        </w:rPr>
        <w:t>int</w:t>
      </w:r>
      <w:proofErr w:type="spellEnd"/>
      <w:r w:rsidRPr="004145D1">
        <w:rPr>
          <w:rStyle w:val="HTMLCode"/>
          <w:lang w:bidi="ta-IN"/>
        </w:rPr>
        <w:t xml:space="preserve"> </w:t>
      </w:r>
      <w:proofErr w:type="spellStart"/>
      <w:r w:rsidRPr="004145D1">
        <w:rPr>
          <w:rStyle w:val="HTMLCode"/>
          <w:lang w:bidi="ta-IN"/>
        </w:rPr>
        <w:t>ang</w:t>
      </w:r>
      <w:proofErr w:type="spellEnd"/>
      <w:r w:rsidRPr="004145D1">
        <w:rPr>
          <w:rStyle w:val="HTMLCode"/>
          <w:lang w:bidi="ta-IN"/>
        </w:rPr>
        <w:t>) {</w:t>
      </w:r>
    </w:p>
    <w:p w14:paraId="2CFBC0FF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distance = </w:t>
      </w:r>
      <w:proofErr w:type="spellStart"/>
      <w:r w:rsidRPr="004145D1">
        <w:rPr>
          <w:rStyle w:val="HTMLCode"/>
          <w:lang w:bidi="ta-IN"/>
        </w:rPr>
        <w:t>calculateDistance</w:t>
      </w:r>
      <w:proofErr w:type="spellEnd"/>
      <w:r w:rsidRPr="004145D1">
        <w:rPr>
          <w:rStyle w:val="HTMLCode"/>
          <w:lang w:bidi="ta-IN"/>
        </w:rPr>
        <w:t>();</w:t>
      </w:r>
    </w:p>
    <w:p w14:paraId="5127B893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Serial.print</w:t>
      </w:r>
      <w:proofErr w:type="spellEnd"/>
      <w:r w:rsidRPr="004145D1">
        <w:rPr>
          <w:rStyle w:val="HTMLCode"/>
          <w:lang w:bidi="ta-IN"/>
        </w:rPr>
        <w:t>(</w:t>
      </w:r>
      <w:proofErr w:type="spellStart"/>
      <w:r w:rsidRPr="004145D1">
        <w:rPr>
          <w:rStyle w:val="HTMLCode"/>
          <w:lang w:bidi="ta-IN"/>
        </w:rPr>
        <w:t>ang</w:t>
      </w:r>
      <w:proofErr w:type="spellEnd"/>
      <w:r w:rsidRPr="004145D1">
        <w:rPr>
          <w:rStyle w:val="HTMLCode"/>
          <w:lang w:bidi="ta-IN"/>
        </w:rPr>
        <w:t>);</w:t>
      </w:r>
    </w:p>
    <w:p w14:paraId="7BE0B33E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Serial.print</w:t>
      </w:r>
      <w:proofErr w:type="spellEnd"/>
      <w:r w:rsidRPr="004145D1">
        <w:rPr>
          <w:rStyle w:val="HTMLCode"/>
          <w:lang w:bidi="ta-IN"/>
        </w:rPr>
        <w:t>(",");</w:t>
      </w:r>
    </w:p>
    <w:p w14:paraId="76495B8A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Serial.print</w:t>
      </w:r>
      <w:proofErr w:type="spellEnd"/>
      <w:r w:rsidRPr="004145D1">
        <w:rPr>
          <w:rStyle w:val="HTMLCode"/>
          <w:lang w:bidi="ta-IN"/>
        </w:rPr>
        <w:t>(distance);</w:t>
      </w:r>
    </w:p>
    <w:p w14:paraId="7749AD4C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Serial.print</w:t>
      </w:r>
      <w:proofErr w:type="spellEnd"/>
      <w:r w:rsidRPr="004145D1">
        <w:rPr>
          <w:rStyle w:val="HTMLCode"/>
          <w:lang w:bidi="ta-IN"/>
        </w:rPr>
        <w:t>(".");</w:t>
      </w:r>
    </w:p>
    <w:p w14:paraId="608A39AA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>}</w:t>
      </w:r>
    </w:p>
    <w:p w14:paraId="31D30EBE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</w:p>
    <w:p w14:paraId="08E95CA7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proofErr w:type="spellStart"/>
      <w:r w:rsidRPr="004145D1">
        <w:rPr>
          <w:rStyle w:val="HTMLCode"/>
          <w:lang w:bidi="ta-IN"/>
        </w:rPr>
        <w:t>int</w:t>
      </w:r>
      <w:proofErr w:type="spellEnd"/>
      <w:r w:rsidRPr="004145D1">
        <w:rPr>
          <w:rStyle w:val="HTMLCode"/>
          <w:lang w:bidi="ta-IN"/>
        </w:rPr>
        <w:t xml:space="preserve"> </w:t>
      </w:r>
      <w:proofErr w:type="spellStart"/>
      <w:r w:rsidRPr="004145D1">
        <w:rPr>
          <w:rStyle w:val="HTMLCode"/>
          <w:lang w:bidi="ta-IN"/>
        </w:rPr>
        <w:t>calculateDistance</w:t>
      </w:r>
      <w:proofErr w:type="spellEnd"/>
      <w:r w:rsidRPr="004145D1">
        <w:rPr>
          <w:rStyle w:val="HTMLCode"/>
          <w:lang w:bidi="ta-IN"/>
        </w:rPr>
        <w:t>() {</w:t>
      </w:r>
    </w:p>
    <w:p w14:paraId="7B942D09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digitalWrite</w:t>
      </w:r>
      <w:proofErr w:type="spellEnd"/>
      <w:r w:rsidRPr="004145D1">
        <w:rPr>
          <w:rStyle w:val="HTMLCode"/>
          <w:lang w:bidi="ta-IN"/>
        </w:rPr>
        <w:t>(RADAR_TRIG, LOW);</w:t>
      </w:r>
    </w:p>
    <w:p w14:paraId="7E909F36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delayMicroseconds</w:t>
      </w:r>
      <w:proofErr w:type="spellEnd"/>
      <w:r w:rsidRPr="004145D1">
        <w:rPr>
          <w:rStyle w:val="HTMLCode"/>
          <w:lang w:bidi="ta-IN"/>
        </w:rPr>
        <w:t>(2);</w:t>
      </w:r>
    </w:p>
    <w:p w14:paraId="0D38DEDE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digitalWrite</w:t>
      </w:r>
      <w:proofErr w:type="spellEnd"/>
      <w:r w:rsidRPr="004145D1">
        <w:rPr>
          <w:rStyle w:val="HTMLCode"/>
          <w:lang w:bidi="ta-IN"/>
        </w:rPr>
        <w:t>(RADAR_TRIG, HIGH);</w:t>
      </w:r>
    </w:p>
    <w:p w14:paraId="59CAB50D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delayMicroseconds</w:t>
      </w:r>
      <w:proofErr w:type="spellEnd"/>
      <w:r w:rsidRPr="004145D1">
        <w:rPr>
          <w:rStyle w:val="HTMLCode"/>
          <w:lang w:bidi="ta-IN"/>
        </w:rPr>
        <w:t>(10);</w:t>
      </w:r>
    </w:p>
    <w:p w14:paraId="50909BB9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</w:t>
      </w:r>
      <w:proofErr w:type="spellStart"/>
      <w:r w:rsidRPr="004145D1">
        <w:rPr>
          <w:rStyle w:val="HTMLCode"/>
          <w:lang w:bidi="ta-IN"/>
        </w:rPr>
        <w:t>digitalWrite</w:t>
      </w:r>
      <w:proofErr w:type="spellEnd"/>
      <w:r w:rsidRPr="004145D1">
        <w:rPr>
          <w:rStyle w:val="HTMLCode"/>
          <w:lang w:bidi="ta-IN"/>
        </w:rPr>
        <w:t>(RADAR_TRIG, LOW);</w:t>
      </w:r>
    </w:p>
    <w:p w14:paraId="56B2E68A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duration = </w:t>
      </w:r>
      <w:proofErr w:type="spellStart"/>
      <w:r w:rsidRPr="004145D1">
        <w:rPr>
          <w:rStyle w:val="HTMLCode"/>
          <w:lang w:bidi="ta-IN"/>
        </w:rPr>
        <w:t>pulseIn</w:t>
      </w:r>
      <w:proofErr w:type="spellEnd"/>
      <w:r w:rsidRPr="004145D1">
        <w:rPr>
          <w:rStyle w:val="HTMLCode"/>
          <w:lang w:bidi="ta-IN"/>
        </w:rPr>
        <w:t>(RADAR_ECHO, HIGH);</w:t>
      </w:r>
    </w:p>
    <w:p w14:paraId="28433046" w14:textId="77777777" w:rsidR="004145D1" w:rsidRPr="004145D1" w:rsidRDefault="004145D1" w:rsidP="004145D1">
      <w:pPr>
        <w:pStyle w:val="HTMLPreformatted"/>
        <w:rPr>
          <w:rStyle w:val="HTMLCode"/>
          <w:lang w:bidi="ta-IN"/>
        </w:rPr>
      </w:pPr>
      <w:r w:rsidRPr="004145D1">
        <w:rPr>
          <w:rStyle w:val="HTMLCode"/>
          <w:lang w:bidi="ta-IN"/>
        </w:rPr>
        <w:t xml:space="preserve">  return duration * 0.034 / 2; // cm</w:t>
      </w:r>
    </w:p>
    <w:p w14:paraId="4DE14624" w14:textId="349FB5BD" w:rsidR="005B7126" w:rsidRDefault="004145D1">
      <w:pPr>
        <w:rPr>
          <w:rFonts w:eastAsia="Times New Roman"/>
          <w:lang w:bidi="ta-IN"/>
        </w:rPr>
      </w:pPr>
      <w:r w:rsidRPr="004145D1">
        <w:rPr>
          <w:rStyle w:val="HTMLCode"/>
          <w:lang w:bidi="ta-IN"/>
        </w:rPr>
        <w:t>}</w:t>
      </w:r>
      <w:r w:rsidR="005B7126">
        <w:rPr>
          <w:rFonts w:eastAsia="Times New Roman"/>
          <w:noProof/>
          <w:lang w:bidi="ta-IN"/>
        </w:rPr>
        <mc:AlternateContent>
          <mc:Choice Requires="wps">
            <w:drawing>
              <wp:inline distT="0" distB="0" distL="0" distR="0" wp14:anchorId="6BA6D99C" wp14:editId="7AF71B7F">
                <wp:extent cx="5943600" cy="1270"/>
                <wp:effectExtent l="0" t="31750" r="0" b="36830"/>
                <wp:docPr id="102004166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B68260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F44D0DE" w14:textId="77777777" w:rsidR="00A51895" w:rsidRPr="00A51895" w:rsidRDefault="00A51895">
      <w:pPr>
        <w:rPr>
          <w:rFonts w:eastAsia="Times New Roman"/>
          <w:b/>
          <w:bCs/>
          <w:sz w:val="36"/>
          <w:szCs w:val="36"/>
          <w:lang w:bidi="ta-IN"/>
        </w:rPr>
      </w:pPr>
      <w:r w:rsidRPr="00A51895">
        <w:rPr>
          <w:rFonts w:eastAsia="Times New Roman"/>
          <w:b/>
          <w:bCs/>
          <w:sz w:val="36"/>
          <w:szCs w:val="36"/>
          <w:lang w:bidi="ta-IN"/>
        </w:rPr>
        <w:t>Project Display &amp; Visualization</w:t>
      </w:r>
    </w:p>
    <w:p w14:paraId="1E0DC771" w14:textId="77777777" w:rsidR="00A51895" w:rsidRDefault="00A51895">
      <w:pPr>
        <w:rPr>
          <w:rFonts w:eastAsia="Times New Roman"/>
          <w:lang w:bidi="ta-IN"/>
        </w:rPr>
      </w:pPr>
    </w:p>
    <w:p w14:paraId="11A8F805" w14:textId="021D6542" w:rsidR="00A51895" w:rsidRPr="00E129D5" w:rsidRDefault="00A51895" w:rsidP="00A51895">
      <w:pPr>
        <w:pStyle w:val="ListParagraph"/>
        <w:numPr>
          <w:ilvl w:val="0"/>
          <w:numId w:val="23"/>
        </w:numPr>
        <w:rPr>
          <w:rFonts w:asciiTheme="majorHAnsi" w:eastAsia="Times New Roman" w:hAnsiTheme="majorHAnsi"/>
          <w:sz w:val="24"/>
          <w:szCs w:val="24"/>
          <w:lang w:bidi="ta-IN"/>
        </w:rPr>
      </w:pPr>
      <w:r w:rsidRPr="00E129D5">
        <w:rPr>
          <w:rFonts w:asciiTheme="majorHAnsi" w:eastAsia="Times New Roman" w:hAnsiTheme="majorHAnsi"/>
          <w:sz w:val="24"/>
          <w:szCs w:val="24"/>
          <w:lang w:bidi="ta-IN"/>
        </w:rPr>
        <w:t>Front Sensor + OLED (On the Tank)</w:t>
      </w:r>
    </w:p>
    <w:p w14:paraId="1A3F939D" w14:textId="77777777" w:rsidR="00A51895" w:rsidRDefault="00A51895">
      <w:pPr>
        <w:rPr>
          <w:rFonts w:eastAsia="Times New Roman"/>
          <w:lang w:bidi="ta-IN"/>
        </w:rPr>
      </w:pPr>
    </w:p>
    <w:p w14:paraId="140E9F91" w14:textId="77777777" w:rsidR="00A51895" w:rsidRPr="00E742B8" w:rsidRDefault="00A51895" w:rsidP="00E742B8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E742B8">
        <w:rPr>
          <w:sz w:val="24"/>
          <w:szCs w:val="24"/>
        </w:rPr>
        <w:t>The front ultrasonic sensor is mounted fixed on the tank.</w:t>
      </w:r>
    </w:p>
    <w:p w14:paraId="3F255293" w14:textId="77777777" w:rsidR="00A51895" w:rsidRPr="00E742B8" w:rsidRDefault="00A51895" w:rsidP="00E742B8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E742B8">
        <w:rPr>
          <w:sz w:val="24"/>
          <w:szCs w:val="24"/>
        </w:rPr>
        <w:lastRenderedPageBreak/>
        <w:t>It constantly measures distance directly ahead.</w:t>
      </w:r>
    </w:p>
    <w:p w14:paraId="00AD4B71" w14:textId="77777777" w:rsidR="003845A7" w:rsidRPr="00E742B8" w:rsidRDefault="00A51895" w:rsidP="00E742B8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E742B8">
        <w:rPr>
          <w:sz w:val="24"/>
          <w:szCs w:val="24"/>
        </w:rPr>
        <w:t>The OLED display on the tank shows:</w:t>
      </w:r>
    </w:p>
    <w:p w14:paraId="516EBA06" w14:textId="5D0E17A0" w:rsidR="00A51895" w:rsidRPr="00E742B8" w:rsidRDefault="00A51895" w:rsidP="00E742B8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E742B8">
        <w:rPr>
          <w:sz w:val="24"/>
          <w:szCs w:val="24"/>
        </w:rPr>
        <w:t>Distance in cm</w:t>
      </w:r>
    </w:p>
    <w:p w14:paraId="6DA08911" w14:textId="77777777" w:rsidR="00A51895" w:rsidRPr="00E742B8" w:rsidRDefault="00A51895" w:rsidP="00E742B8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E742B8">
        <w:rPr>
          <w:sz w:val="24"/>
          <w:szCs w:val="24"/>
        </w:rPr>
        <w:t>Status: “Clear”, “Obstacle!”, or “Turning…”</w:t>
      </w:r>
    </w:p>
    <w:p w14:paraId="2211F20A" w14:textId="77777777" w:rsidR="00A51895" w:rsidRPr="00E742B8" w:rsidRDefault="00A51895" w:rsidP="00E742B8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E742B8">
        <w:rPr>
          <w:sz w:val="24"/>
          <w:szCs w:val="24"/>
        </w:rPr>
        <w:t>This works fully independently, no PC needed.</w:t>
      </w:r>
    </w:p>
    <w:p w14:paraId="257F1E76" w14:textId="77777777" w:rsidR="00A51895" w:rsidRPr="00D76DC2" w:rsidRDefault="00A51895" w:rsidP="00CB0466">
      <w:pPr>
        <w:spacing w:after="0"/>
        <w:rPr>
          <w:sz w:val="24"/>
          <w:szCs w:val="24"/>
        </w:rPr>
      </w:pPr>
    </w:p>
    <w:p w14:paraId="18C04A85" w14:textId="77777777" w:rsidR="00A51895" w:rsidRPr="00D76DC2" w:rsidRDefault="00A51895" w:rsidP="00CB0466">
      <w:pPr>
        <w:spacing w:after="0"/>
        <w:rPr>
          <w:sz w:val="24"/>
          <w:szCs w:val="24"/>
        </w:rPr>
      </w:pPr>
    </w:p>
    <w:p w14:paraId="23F785E4" w14:textId="004987D2" w:rsidR="00A51895" w:rsidRPr="00E129D5" w:rsidRDefault="00A51895" w:rsidP="00A51895">
      <w:pPr>
        <w:pStyle w:val="ListParagraph"/>
        <w:numPr>
          <w:ilvl w:val="0"/>
          <w:numId w:val="23"/>
        </w:numPr>
        <w:rPr>
          <w:rFonts w:asciiTheme="majorHAnsi" w:eastAsia="Times New Roman" w:hAnsiTheme="majorHAnsi"/>
          <w:sz w:val="24"/>
          <w:szCs w:val="24"/>
          <w:lang w:bidi="ta-IN"/>
        </w:rPr>
      </w:pPr>
      <w:r w:rsidRPr="00E129D5">
        <w:rPr>
          <w:rFonts w:asciiTheme="majorHAnsi" w:eastAsia="Times New Roman" w:hAnsiTheme="majorHAnsi"/>
          <w:sz w:val="24"/>
          <w:szCs w:val="24"/>
          <w:lang w:bidi="ta-IN"/>
        </w:rPr>
        <w:t>Radar Sensor + Processing Software (PC Visualization)</w:t>
      </w:r>
    </w:p>
    <w:p w14:paraId="69D850CB" w14:textId="77777777" w:rsidR="00A51895" w:rsidRDefault="00A51895">
      <w:pPr>
        <w:rPr>
          <w:rFonts w:eastAsia="Times New Roman"/>
          <w:lang w:bidi="ta-IN"/>
        </w:rPr>
      </w:pPr>
    </w:p>
    <w:p w14:paraId="2AA07B33" w14:textId="77777777" w:rsidR="00A51895" w:rsidRPr="00E742B8" w:rsidRDefault="00A51895" w:rsidP="00E742B8">
      <w:pPr>
        <w:pStyle w:val="ListParagraph"/>
        <w:numPr>
          <w:ilvl w:val="0"/>
          <w:numId w:val="27"/>
        </w:numPr>
        <w:rPr>
          <w:rFonts w:eastAsia="Times New Roman"/>
          <w:lang w:bidi="ta-IN"/>
        </w:rPr>
      </w:pPr>
      <w:r w:rsidRPr="00E742B8">
        <w:rPr>
          <w:rFonts w:eastAsia="Times New Roman"/>
          <w:lang w:bidi="ta-IN"/>
        </w:rPr>
        <w:t>The radar ultrasonic sensor is mounted on a servo and sweeps from 15° → 190°.</w:t>
      </w:r>
    </w:p>
    <w:p w14:paraId="78735D51" w14:textId="7E3225BC" w:rsidR="00A51895" w:rsidRPr="00E742B8" w:rsidRDefault="00A51895" w:rsidP="00E742B8">
      <w:pPr>
        <w:pStyle w:val="ListParagraph"/>
        <w:numPr>
          <w:ilvl w:val="0"/>
          <w:numId w:val="27"/>
        </w:numPr>
        <w:rPr>
          <w:rFonts w:eastAsia="Times New Roman"/>
          <w:lang w:bidi="ta-IN"/>
        </w:rPr>
      </w:pPr>
      <w:r w:rsidRPr="00E742B8">
        <w:rPr>
          <w:rFonts w:eastAsia="Times New Roman"/>
          <w:lang w:bidi="ta-IN"/>
        </w:rPr>
        <w:t>Arduino sends angle + distance data over the USB Serial connection.</w:t>
      </w:r>
    </w:p>
    <w:p w14:paraId="7CCFDB64" w14:textId="77777777" w:rsidR="00A51895" w:rsidRPr="00E742B8" w:rsidRDefault="00A51895" w:rsidP="00E742B8">
      <w:pPr>
        <w:pStyle w:val="ListParagraph"/>
        <w:numPr>
          <w:ilvl w:val="0"/>
          <w:numId w:val="27"/>
        </w:numPr>
        <w:rPr>
          <w:rFonts w:eastAsia="Times New Roman"/>
          <w:lang w:bidi="ta-IN"/>
        </w:rPr>
      </w:pPr>
      <w:r w:rsidRPr="00E742B8">
        <w:rPr>
          <w:rFonts w:eastAsia="Times New Roman"/>
          <w:lang w:bidi="ta-IN"/>
        </w:rPr>
        <w:t>Processing software on a PC reads this data and draws a radar visualization:</w:t>
      </w:r>
    </w:p>
    <w:p w14:paraId="74A6F160" w14:textId="77777777" w:rsidR="00A51895" w:rsidRPr="00E742B8" w:rsidRDefault="00A51895" w:rsidP="00E742B8">
      <w:pPr>
        <w:pStyle w:val="ListParagraph"/>
        <w:numPr>
          <w:ilvl w:val="0"/>
          <w:numId w:val="27"/>
        </w:numPr>
        <w:rPr>
          <w:rFonts w:eastAsia="Times New Roman"/>
          <w:lang w:bidi="ta-IN"/>
        </w:rPr>
      </w:pPr>
      <w:r w:rsidRPr="00E742B8">
        <w:rPr>
          <w:rFonts w:eastAsia="Times New Roman"/>
          <w:lang w:bidi="ta-IN"/>
        </w:rPr>
        <w:t>Sweep line shows servo angle</w:t>
      </w:r>
    </w:p>
    <w:p w14:paraId="27FA805E" w14:textId="77777777" w:rsidR="00A51895" w:rsidRPr="00E742B8" w:rsidRDefault="00A51895" w:rsidP="00E742B8">
      <w:pPr>
        <w:pStyle w:val="ListParagraph"/>
        <w:numPr>
          <w:ilvl w:val="0"/>
          <w:numId w:val="27"/>
        </w:numPr>
        <w:rPr>
          <w:rFonts w:eastAsia="Times New Roman"/>
          <w:lang w:bidi="ta-IN"/>
        </w:rPr>
      </w:pPr>
      <w:r w:rsidRPr="00E742B8">
        <w:rPr>
          <w:rFonts w:eastAsia="Times New Roman"/>
          <w:lang w:bidi="ta-IN"/>
        </w:rPr>
        <w:t>Red marks show detected objects and distances</w:t>
      </w:r>
    </w:p>
    <w:p w14:paraId="774EEFE2" w14:textId="15678EA9" w:rsidR="00A51895" w:rsidRDefault="00A51895" w:rsidP="00E742B8">
      <w:pPr>
        <w:pStyle w:val="ListParagraph"/>
        <w:numPr>
          <w:ilvl w:val="0"/>
          <w:numId w:val="27"/>
        </w:numPr>
        <w:rPr>
          <w:rFonts w:eastAsia="Times New Roman"/>
          <w:lang w:bidi="ta-IN"/>
        </w:rPr>
      </w:pPr>
      <w:r w:rsidRPr="00E742B8">
        <w:rPr>
          <w:rFonts w:eastAsia="Times New Roman"/>
          <w:lang w:bidi="ta-IN"/>
        </w:rPr>
        <w:t>Without a PC, this radar visualization cannot appear on the OLED — OLED only shows front distance and status.</w:t>
      </w:r>
    </w:p>
    <w:p w14:paraId="0C9F025A" w14:textId="67E22D4E" w:rsidR="009919A4" w:rsidRDefault="005E4D5F" w:rsidP="009919A4">
      <w:pPr>
        <w:rPr>
          <w:rFonts w:eastAsia="Times New Roman"/>
          <w:lang w:bidi="ta-IN"/>
        </w:rPr>
      </w:pPr>
      <w:r>
        <w:rPr>
          <w:rFonts w:eastAsia="Times New Roman"/>
          <w:noProof/>
          <w:lang w:bidi="ta-IN"/>
        </w:rPr>
        <mc:AlternateContent>
          <mc:Choice Requires="wps">
            <w:drawing>
              <wp:inline distT="0" distB="0" distL="0" distR="0" wp14:anchorId="6AF0F9E0" wp14:editId="39AEFFD6">
                <wp:extent cx="5943600" cy="1270"/>
                <wp:effectExtent l="0" t="31750" r="0" b="36830"/>
                <wp:docPr id="10686341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15A44B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94D5C7E" w14:textId="4B279FAE" w:rsidR="005E4D5F" w:rsidRDefault="000C24AB" w:rsidP="009919A4">
      <w:pPr>
        <w:rPr>
          <w:rFonts w:asciiTheme="majorHAnsi" w:eastAsia="Times New Roman" w:hAnsiTheme="majorHAnsi"/>
          <w:sz w:val="32"/>
          <w:szCs w:val="32"/>
          <w:lang w:bidi="ta-IN"/>
        </w:rPr>
      </w:pPr>
      <w:r>
        <w:rPr>
          <w:rFonts w:asciiTheme="majorHAnsi" w:eastAsia="Times New Roman" w:hAnsiTheme="majorHAnsi"/>
          <w:sz w:val="32"/>
          <w:szCs w:val="32"/>
          <w:lang w:bidi="ta-IN"/>
        </w:rPr>
        <w:t xml:space="preserve">Sample design </w:t>
      </w:r>
    </w:p>
    <w:p w14:paraId="5AEE188C" w14:textId="33035C49" w:rsidR="000C24AB" w:rsidRDefault="000C24AB" w:rsidP="009919A4">
      <w:pPr>
        <w:rPr>
          <w:rFonts w:asciiTheme="majorBidi" w:eastAsia="Times New Roman" w:hAnsiTheme="majorBidi" w:cstheme="majorBidi"/>
          <w:sz w:val="32"/>
          <w:szCs w:val="32"/>
          <w:lang w:bidi="ta-IN"/>
        </w:rPr>
      </w:pPr>
    </w:p>
    <w:p w14:paraId="40252386" w14:textId="5DB5AE9B" w:rsidR="00087A28" w:rsidRDefault="00F72455" w:rsidP="009919A4">
      <w:pPr>
        <w:rPr>
          <w:rFonts w:asciiTheme="majorBidi" w:eastAsia="Times New Roman" w:hAnsiTheme="majorBidi" w:cstheme="majorBidi"/>
          <w:sz w:val="32"/>
          <w:szCs w:val="32"/>
          <w:lang w:bidi="ta-IN"/>
        </w:rPr>
      </w:pPr>
      <w:r>
        <w:rPr>
          <w:rFonts w:asciiTheme="majorBidi" w:eastAsia="Times New Roman" w:hAnsiTheme="majorBidi" w:cstheme="majorBidi"/>
          <w:noProof/>
          <w:sz w:val="32"/>
          <w:szCs w:val="32"/>
          <w:lang w:bidi="ta-IN"/>
        </w:rPr>
        <w:drawing>
          <wp:anchor distT="0" distB="0" distL="114300" distR="114300" simplePos="0" relativeHeight="251662336" behindDoc="0" locked="0" layoutInCell="1" allowOverlap="1" wp14:anchorId="1DF8602E" wp14:editId="5C8E7F74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5943600" cy="2844165"/>
            <wp:effectExtent l="0" t="0" r="0" b="0"/>
            <wp:wrapTopAndBottom/>
            <wp:docPr id="32420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09778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527002" w14:textId="77777777" w:rsidR="00087A28" w:rsidRDefault="00087A28" w:rsidP="009919A4">
      <w:pPr>
        <w:rPr>
          <w:rFonts w:asciiTheme="majorBidi" w:eastAsia="Times New Roman" w:hAnsiTheme="majorBidi" w:cstheme="majorBidi"/>
          <w:sz w:val="32"/>
          <w:szCs w:val="32"/>
          <w:lang w:bidi="ta-IN"/>
        </w:rPr>
      </w:pPr>
    </w:p>
    <w:p w14:paraId="057B2D62" w14:textId="5CDAC1A3" w:rsidR="00087A28" w:rsidRPr="000C24AB" w:rsidRDefault="00FB33F1" w:rsidP="009919A4">
      <w:pPr>
        <w:rPr>
          <w:rFonts w:asciiTheme="majorBidi" w:eastAsia="Times New Roman" w:hAnsiTheme="majorBidi" w:cstheme="majorBidi"/>
          <w:sz w:val="32"/>
          <w:szCs w:val="32"/>
          <w:lang w:bidi="ta-IN"/>
        </w:rPr>
      </w:pPr>
      <w:r>
        <w:rPr>
          <w:rFonts w:asciiTheme="majorBidi" w:eastAsia="Times New Roman" w:hAnsiTheme="majorBidi" w:cstheme="majorBidi"/>
          <w:noProof/>
          <w:sz w:val="32"/>
          <w:szCs w:val="32"/>
          <w:lang w:bidi="ta-IN"/>
        </w:rPr>
        <w:lastRenderedPageBreak/>
        <w:drawing>
          <wp:anchor distT="0" distB="0" distL="114300" distR="114300" simplePos="0" relativeHeight="251660288" behindDoc="0" locked="0" layoutInCell="1" allowOverlap="1" wp14:anchorId="4F436DF2" wp14:editId="5B8C7AA3">
            <wp:simplePos x="0" y="0"/>
            <wp:positionH relativeFrom="column">
              <wp:posOffset>0</wp:posOffset>
            </wp:positionH>
            <wp:positionV relativeFrom="paragraph">
              <wp:posOffset>353695</wp:posOffset>
            </wp:positionV>
            <wp:extent cx="5943600" cy="3321050"/>
            <wp:effectExtent l="0" t="0" r="0" b="0"/>
            <wp:wrapTopAndBottom/>
            <wp:docPr id="205683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3543" name="Picture 2056835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CACC4" w14:textId="53B032C6" w:rsidR="005B7126" w:rsidRDefault="00BA37B5">
      <w:pPr>
        <w:pStyle w:val="Heading2"/>
        <w:rPr>
          <w:rFonts w:eastAsia="Times New Roman"/>
          <w:lang w:bidi="ta-IN"/>
        </w:rPr>
      </w:pPr>
      <w:r>
        <w:rPr>
          <w:rFonts w:eastAsia="Times New Roman"/>
          <w:noProof/>
          <w:lang w:bidi="ta-IN"/>
        </w:rPr>
        <mc:AlternateContent>
          <mc:Choice Requires="wps">
            <w:drawing>
              <wp:inline distT="0" distB="0" distL="0" distR="0" wp14:anchorId="2998BB89" wp14:editId="635F35EF">
                <wp:extent cx="5943600" cy="1270"/>
                <wp:effectExtent l="0" t="31750" r="0" b="36830"/>
                <wp:docPr id="212003485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3E56B5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  <w:r w:rsidR="005B7126">
        <w:rPr>
          <w:rStyle w:val="Strong"/>
          <w:rFonts w:eastAsia="Times New Roman"/>
          <w:b/>
          <w:bCs w:val="0"/>
          <w:lang w:bidi="ta-IN"/>
        </w:rPr>
        <w:t>Conclusion:</w:t>
      </w:r>
    </w:p>
    <w:p w14:paraId="5BA4C4F6" w14:textId="42756B54" w:rsidR="00F41BEE" w:rsidRPr="003F4B4C" w:rsidRDefault="00A67D2F" w:rsidP="003F4B4C">
      <w:pPr>
        <w:rPr>
          <w:rFonts w:eastAsia="Times New Roman"/>
          <w:lang w:bidi="ta-IN"/>
        </w:rPr>
      </w:pPr>
      <w:r w:rsidRPr="00A67D2F">
        <w:rPr>
          <w:rFonts w:ascii="Times New Roman" w:hAnsi="Times New Roman" w:cs="Times New Roman"/>
          <w:sz w:val="24"/>
          <w:szCs w:val="24"/>
          <w:lang w:bidi="ta-IN"/>
        </w:rPr>
        <w:t>The motorized radar exploration bot successfully moves in a loop, performs U-turns, and continuously scans its surroundings using a servo-mounted ultrasonic sensor. Obstacle data is sent to a PC for real-time visualization using Processing software. This project demonstrates practical applications of Arduino programming, motor control, and sensor integration in a mobile robotics platform.</w:t>
      </w:r>
      <w:r w:rsidR="005B7126">
        <w:rPr>
          <w:rFonts w:eastAsia="Times New Roman"/>
          <w:noProof/>
          <w:lang w:bidi="ta-IN"/>
        </w:rPr>
        <mc:AlternateContent>
          <mc:Choice Requires="wps">
            <w:drawing>
              <wp:inline distT="0" distB="0" distL="0" distR="0" wp14:anchorId="74E6D1A4" wp14:editId="5605802E">
                <wp:extent cx="5943600" cy="1270"/>
                <wp:effectExtent l="0" t="31750" r="0" b="36830"/>
                <wp:docPr id="121092470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DC81F6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sectPr w:rsidR="00F41BEE" w:rsidRPr="003F4B4C" w:rsidSect="00ED59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D9172" w14:textId="77777777" w:rsidR="00DD6E66" w:rsidRDefault="00DD6E66">
      <w:pPr>
        <w:spacing w:after="0"/>
      </w:pPr>
      <w:r>
        <w:separator/>
      </w:r>
    </w:p>
  </w:endnote>
  <w:endnote w:type="continuationSeparator" w:id="0">
    <w:p w14:paraId="4BFB976C" w14:textId="77777777" w:rsidR="00DD6E66" w:rsidRDefault="00DD6E66">
      <w:pPr>
        <w:spacing w:after="0"/>
      </w:pPr>
      <w:r>
        <w:continuationSeparator/>
      </w:r>
    </w:p>
  </w:endnote>
  <w:endnote w:type="continuationNotice" w:id="1">
    <w:p w14:paraId="539D6295" w14:textId="77777777" w:rsidR="00DD6E66" w:rsidRDefault="00DD6E6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33EFD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E4E15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506B0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152D0" w14:textId="77777777" w:rsidR="00DD6E66" w:rsidRDefault="00DD6E66">
      <w:pPr>
        <w:spacing w:after="0"/>
      </w:pPr>
      <w:r>
        <w:separator/>
      </w:r>
    </w:p>
  </w:footnote>
  <w:footnote w:type="continuationSeparator" w:id="0">
    <w:p w14:paraId="44E54446" w14:textId="77777777" w:rsidR="00DD6E66" w:rsidRDefault="00DD6E66">
      <w:pPr>
        <w:spacing w:after="0"/>
      </w:pPr>
      <w:r>
        <w:continuationSeparator/>
      </w:r>
    </w:p>
  </w:footnote>
  <w:footnote w:type="continuationNotice" w:id="1">
    <w:p w14:paraId="7E5682E5" w14:textId="77777777" w:rsidR="00DD6E66" w:rsidRDefault="00DD6E6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C9E1C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960F0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045A7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2D0DF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780E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C654CC"/>
    <w:multiLevelType w:val="hybridMultilevel"/>
    <w:tmpl w:val="A04E6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087AF8"/>
    <w:multiLevelType w:val="hybridMultilevel"/>
    <w:tmpl w:val="8532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F61A4"/>
    <w:multiLevelType w:val="hybridMultilevel"/>
    <w:tmpl w:val="1632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53F91"/>
    <w:multiLevelType w:val="hybridMultilevel"/>
    <w:tmpl w:val="7A30E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4487434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E50139"/>
    <w:multiLevelType w:val="hybridMultilevel"/>
    <w:tmpl w:val="0C207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B23CE"/>
    <w:multiLevelType w:val="hybridMultilevel"/>
    <w:tmpl w:val="9378D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1574C"/>
    <w:multiLevelType w:val="hybridMultilevel"/>
    <w:tmpl w:val="78DE5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203B41"/>
    <w:multiLevelType w:val="hybridMultilevel"/>
    <w:tmpl w:val="B52E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7736E"/>
    <w:multiLevelType w:val="hybridMultilevel"/>
    <w:tmpl w:val="254AD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C52EEE"/>
    <w:multiLevelType w:val="hybridMultilevel"/>
    <w:tmpl w:val="DA1C25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D7076F"/>
    <w:multiLevelType w:val="hybridMultilevel"/>
    <w:tmpl w:val="4AC2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6"/>
  </w:num>
  <w:num w:numId="15" w16cid:durableId="9444160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8"/>
  </w:num>
  <w:num w:numId="20" w16cid:durableId="977296618">
    <w:abstractNumId w:val="10"/>
  </w:num>
  <w:num w:numId="21" w16cid:durableId="1747797433">
    <w:abstractNumId w:val="17"/>
  </w:num>
  <w:num w:numId="22" w16cid:durableId="1620335668">
    <w:abstractNumId w:val="11"/>
  </w:num>
  <w:num w:numId="23" w16cid:durableId="370886459">
    <w:abstractNumId w:val="24"/>
  </w:num>
  <w:num w:numId="24" w16cid:durableId="1052341254">
    <w:abstractNumId w:val="19"/>
  </w:num>
  <w:num w:numId="25" w16cid:durableId="1957176268">
    <w:abstractNumId w:val="22"/>
  </w:num>
  <w:num w:numId="26" w16cid:durableId="1457333936">
    <w:abstractNumId w:val="25"/>
  </w:num>
  <w:num w:numId="27" w16cid:durableId="1211965348">
    <w:abstractNumId w:val="13"/>
  </w:num>
  <w:num w:numId="28" w16cid:durableId="1133719075">
    <w:abstractNumId w:val="15"/>
  </w:num>
  <w:num w:numId="29" w16cid:durableId="111632577">
    <w:abstractNumId w:val="12"/>
  </w:num>
  <w:num w:numId="30" w16cid:durableId="893808386">
    <w:abstractNumId w:val="21"/>
  </w:num>
  <w:num w:numId="31" w16cid:durableId="1834951864">
    <w:abstractNumId w:val="20"/>
  </w:num>
  <w:num w:numId="32" w16cid:durableId="1518275457">
    <w:abstractNumId w:val="23"/>
  </w:num>
  <w:num w:numId="33" w16cid:durableId="20195030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B6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8087A"/>
    <w:rsid w:val="00087A28"/>
    <w:rsid w:val="0009195F"/>
    <w:rsid w:val="000C24AB"/>
    <w:rsid w:val="000D355D"/>
    <w:rsid w:val="000E7F6E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72902"/>
    <w:rsid w:val="0018191F"/>
    <w:rsid w:val="00181FE7"/>
    <w:rsid w:val="00186230"/>
    <w:rsid w:val="00187F30"/>
    <w:rsid w:val="001A162E"/>
    <w:rsid w:val="001D4B58"/>
    <w:rsid w:val="001F1989"/>
    <w:rsid w:val="00200572"/>
    <w:rsid w:val="0023399D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11B39"/>
    <w:rsid w:val="00331246"/>
    <w:rsid w:val="003319FB"/>
    <w:rsid w:val="00351D1B"/>
    <w:rsid w:val="00357FD0"/>
    <w:rsid w:val="003630D5"/>
    <w:rsid w:val="00374627"/>
    <w:rsid w:val="00380722"/>
    <w:rsid w:val="003845A7"/>
    <w:rsid w:val="00394A6D"/>
    <w:rsid w:val="003B2143"/>
    <w:rsid w:val="003C14A1"/>
    <w:rsid w:val="003C38F0"/>
    <w:rsid w:val="003D708D"/>
    <w:rsid w:val="003F19B9"/>
    <w:rsid w:val="003F4B4C"/>
    <w:rsid w:val="003F6FB3"/>
    <w:rsid w:val="00400FD0"/>
    <w:rsid w:val="0040118E"/>
    <w:rsid w:val="004145D1"/>
    <w:rsid w:val="00420DE9"/>
    <w:rsid w:val="00431D60"/>
    <w:rsid w:val="00433CD1"/>
    <w:rsid w:val="00444C76"/>
    <w:rsid w:val="00445933"/>
    <w:rsid w:val="004476A1"/>
    <w:rsid w:val="004476B0"/>
    <w:rsid w:val="004A4BFA"/>
    <w:rsid w:val="004D0E43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089E"/>
    <w:rsid w:val="005A1CE4"/>
    <w:rsid w:val="005A29F5"/>
    <w:rsid w:val="005A77FC"/>
    <w:rsid w:val="005A7D8A"/>
    <w:rsid w:val="005B4E30"/>
    <w:rsid w:val="005B7126"/>
    <w:rsid w:val="005C2BF4"/>
    <w:rsid w:val="005D49B2"/>
    <w:rsid w:val="005D5D10"/>
    <w:rsid w:val="005E4D5F"/>
    <w:rsid w:val="005E5E55"/>
    <w:rsid w:val="005F04C0"/>
    <w:rsid w:val="005F4854"/>
    <w:rsid w:val="00605599"/>
    <w:rsid w:val="00616068"/>
    <w:rsid w:val="00627B1A"/>
    <w:rsid w:val="00670AC2"/>
    <w:rsid w:val="006734FD"/>
    <w:rsid w:val="00692F19"/>
    <w:rsid w:val="006953A2"/>
    <w:rsid w:val="006A3D6F"/>
    <w:rsid w:val="006A5DA7"/>
    <w:rsid w:val="006B4315"/>
    <w:rsid w:val="006D236F"/>
    <w:rsid w:val="006D4E26"/>
    <w:rsid w:val="006E0605"/>
    <w:rsid w:val="006E401C"/>
    <w:rsid w:val="006F0EAE"/>
    <w:rsid w:val="006F2441"/>
    <w:rsid w:val="00711175"/>
    <w:rsid w:val="00712084"/>
    <w:rsid w:val="007148DA"/>
    <w:rsid w:val="00730153"/>
    <w:rsid w:val="007571DC"/>
    <w:rsid w:val="00774126"/>
    <w:rsid w:val="0077621B"/>
    <w:rsid w:val="00781236"/>
    <w:rsid w:val="007941C7"/>
    <w:rsid w:val="007963CE"/>
    <w:rsid w:val="007A7186"/>
    <w:rsid w:val="007C5410"/>
    <w:rsid w:val="007D00B3"/>
    <w:rsid w:val="00824550"/>
    <w:rsid w:val="008406FF"/>
    <w:rsid w:val="0084136C"/>
    <w:rsid w:val="00855CA3"/>
    <w:rsid w:val="0086325C"/>
    <w:rsid w:val="00873549"/>
    <w:rsid w:val="008749B6"/>
    <w:rsid w:val="00875081"/>
    <w:rsid w:val="00886378"/>
    <w:rsid w:val="00886E4A"/>
    <w:rsid w:val="008916B6"/>
    <w:rsid w:val="008B4310"/>
    <w:rsid w:val="008D5413"/>
    <w:rsid w:val="008D5A41"/>
    <w:rsid w:val="008D6A27"/>
    <w:rsid w:val="008E038B"/>
    <w:rsid w:val="008E09CE"/>
    <w:rsid w:val="008E10EB"/>
    <w:rsid w:val="008E29B4"/>
    <w:rsid w:val="008E5671"/>
    <w:rsid w:val="00912D4C"/>
    <w:rsid w:val="00923D28"/>
    <w:rsid w:val="00924DC2"/>
    <w:rsid w:val="0093056E"/>
    <w:rsid w:val="0093754D"/>
    <w:rsid w:val="00950403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919A4"/>
    <w:rsid w:val="009B24B9"/>
    <w:rsid w:val="009C2119"/>
    <w:rsid w:val="009C429D"/>
    <w:rsid w:val="009C7FD6"/>
    <w:rsid w:val="009D04EB"/>
    <w:rsid w:val="009D0B47"/>
    <w:rsid w:val="009D41D9"/>
    <w:rsid w:val="009D5B56"/>
    <w:rsid w:val="009E0E21"/>
    <w:rsid w:val="009E3475"/>
    <w:rsid w:val="009F2912"/>
    <w:rsid w:val="00A00679"/>
    <w:rsid w:val="00A249B7"/>
    <w:rsid w:val="00A36F7A"/>
    <w:rsid w:val="00A51895"/>
    <w:rsid w:val="00A54E65"/>
    <w:rsid w:val="00A634A8"/>
    <w:rsid w:val="00A67D2F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1E72"/>
    <w:rsid w:val="00B35070"/>
    <w:rsid w:val="00B430AF"/>
    <w:rsid w:val="00B5201C"/>
    <w:rsid w:val="00B5257D"/>
    <w:rsid w:val="00B610B1"/>
    <w:rsid w:val="00B769EE"/>
    <w:rsid w:val="00B8342B"/>
    <w:rsid w:val="00B86516"/>
    <w:rsid w:val="00BA37B5"/>
    <w:rsid w:val="00BB273E"/>
    <w:rsid w:val="00BD735D"/>
    <w:rsid w:val="00BE5BC0"/>
    <w:rsid w:val="00C03729"/>
    <w:rsid w:val="00C04033"/>
    <w:rsid w:val="00C30F46"/>
    <w:rsid w:val="00C444AC"/>
    <w:rsid w:val="00C474F7"/>
    <w:rsid w:val="00C57E43"/>
    <w:rsid w:val="00C6464E"/>
    <w:rsid w:val="00C72B59"/>
    <w:rsid w:val="00C86F4F"/>
    <w:rsid w:val="00C904F1"/>
    <w:rsid w:val="00C9734F"/>
    <w:rsid w:val="00CB0466"/>
    <w:rsid w:val="00CC75DB"/>
    <w:rsid w:val="00D000B8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15D0"/>
    <w:rsid w:val="00D7441A"/>
    <w:rsid w:val="00D757F2"/>
    <w:rsid w:val="00D765AF"/>
    <w:rsid w:val="00D76DC2"/>
    <w:rsid w:val="00D95183"/>
    <w:rsid w:val="00DD14AF"/>
    <w:rsid w:val="00DD4208"/>
    <w:rsid w:val="00DD6E66"/>
    <w:rsid w:val="00DE4EB9"/>
    <w:rsid w:val="00DF3D23"/>
    <w:rsid w:val="00E01B82"/>
    <w:rsid w:val="00E129D5"/>
    <w:rsid w:val="00E23538"/>
    <w:rsid w:val="00E25DE7"/>
    <w:rsid w:val="00E321B6"/>
    <w:rsid w:val="00E45F8D"/>
    <w:rsid w:val="00E661C9"/>
    <w:rsid w:val="00E71047"/>
    <w:rsid w:val="00E726F0"/>
    <w:rsid w:val="00E742B8"/>
    <w:rsid w:val="00EA2B92"/>
    <w:rsid w:val="00EC12CE"/>
    <w:rsid w:val="00ED5208"/>
    <w:rsid w:val="00ED598E"/>
    <w:rsid w:val="00ED7FEB"/>
    <w:rsid w:val="00EE254E"/>
    <w:rsid w:val="00EE25F3"/>
    <w:rsid w:val="00F36704"/>
    <w:rsid w:val="00F37140"/>
    <w:rsid w:val="00F40303"/>
    <w:rsid w:val="00F41BEE"/>
    <w:rsid w:val="00F72455"/>
    <w:rsid w:val="00FB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13C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image" Target="media/image2.jpeg" /><Relationship Id="rId17" Type="http://schemas.openxmlformats.org/officeDocument/2006/relationships/header" Target="header3.xml" /><Relationship Id="rId2" Type="http://schemas.openxmlformats.org/officeDocument/2006/relationships/customXml" Target="../customXml/item2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tmp" /><Relationship Id="rId5" Type="http://schemas.openxmlformats.org/officeDocument/2006/relationships/numbering" Target="numbering.xml" /><Relationship Id="rId15" Type="http://schemas.openxmlformats.org/officeDocument/2006/relationships/footer" Target="footer1.xml" /><Relationship Id="rId10" Type="http://schemas.openxmlformats.org/officeDocument/2006/relationships/endnotes" Target="endnotes.xml" /><Relationship Id="rId19" Type="http://schemas.openxmlformats.org/officeDocument/2006/relationships/fontTable" Target="fontTable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TFa6ce606f-4d1b-45e4-9923-de33195f45daa05f8429-a858d4e199dc.dotx" TargetMode="External" 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TFa6ce606f-4d1b-45e4-9923-de33195f45daa05f8429-a858d4e199dc.dotx</Template>
  <TotalTime>0</TotalTime>
  <Pages>6</Pages>
  <Words>888</Words>
  <Characters>5068</Characters>
  <Application>Microsoft Office Word</Application>
  <DocSecurity>0</DocSecurity>
  <Lines>42</Lines>
  <Paragraphs>11</Paragraphs>
  <ScaleCrop>false</ScaleCrop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2025-10-26T03:05:00Z</dcterms:created>
  <dcterms:modified xsi:type="dcterms:W3CDTF">2025-10-26T06:41:00Z</dcterms:modified>
</cp:coreProperties>
</file>