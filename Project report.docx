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E1217" w14:textId="5B7B462B" w:rsidR="005B7126" w:rsidRPr="00F72455" w:rsidRDefault="005B7126">
      <w:pPr>
        <w:pStyle w:val="NormalWeb"/>
        <w:rPr>
          <w:b/>
          <w:bCs/>
          <w:sz w:val="52"/>
          <w:szCs w:val="52"/>
          <w:lang w:bidi="ta-IN"/>
        </w:rPr>
      </w:pPr>
    </w:p>
    <w:p w14:paraId="1C289F46" w14:textId="77777777" w:rsidR="005B7126" w:rsidRDefault="005B7126">
      <w:pPr>
        <w:rPr>
          <w:rFonts w:eastAsia="Times New Roman"/>
          <w:lang w:bidi="ta-IN"/>
        </w:rPr>
      </w:pPr>
      <w:r>
        <w:rPr>
          <w:rFonts w:eastAsia="Times New Roman"/>
          <w:noProof/>
          <w:lang w:bidi="ta-IN"/>
        </w:rPr>
        <mc:AlternateContent>
          <mc:Choice Requires="wps">
            <w:drawing>
              <wp:inline distT="0" distB="0" distL="0" distR="0" wp14:anchorId="334218D4" wp14:editId="09BF3AD6">
                <wp:extent cx="5943600" cy="1270"/>
                <wp:effectExtent l="0" t="31750" r="0" b="36830"/>
                <wp:docPr id="27726729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C39AAB5"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D730CA1" w14:textId="77777777" w:rsidR="005B7126" w:rsidRDefault="005B7126">
      <w:pPr>
        <w:pStyle w:val="Heading1"/>
        <w:rPr>
          <w:rFonts w:eastAsia="Times New Roman"/>
          <w:lang w:bidi="ta-IN"/>
        </w:rPr>
      </w:pPr>
      <w:r>
        <w:rPr>
          <w:rStyle w:val="Strong"/>
          <w:rFonts w:eastAsia="Times New Roman"/>
          <w:b/>
          <w:bCs w:val="0"/>
          <w:lang w:bidi="ta-IN"/>
        </w:rPr>
        <w:t>Motorized Tank Project Report</w:t>
      </w:r>
    </w:p>
    <w:p w14:paraId="21B87247" w14:textId="48C67F87" w:rsidR="005B7126" w:rsidRDefault="005B7126">
      <w:pPr>
        <w:pStyle w:val="NormalWeb"/>
        <w:rPr>
          <w:rFonts w:eastAsiaTheme="minorEastAsia"/>
          <w:lang w:bidi="ta-IN"/>
        </w:rPr>
      </w:pPr>
      <w:r>
        <w:rPr>
          <w:rStyle w:val="Strong"/>
          <w:lang w:bidi="ta-IN"/>
        </w:rPr>
        <w:t>Name:</w:t>
      </w:r>
      <w:r>
        <w:rPr>
          <w:lang w:bidi="ta-IN"/>
        </w:rPr>
        <w:t xml:space="preserve"> </w:t>
      </w:r>
      <w:r w:rsidR="00670AC2">
        <w:rPr>
          <w:lang w:bidi="ta-IN"/>
        </w:rPr>
        <w:t>Hari and Team</w:t>
      </w:r>
      <w:r>
        <w:rPr>
          <w:lang w:bidi="ta-IN"/>
        </w:rPr>
        <w:br/>
      </w:r>
      <w:r>
        <w:rPr>
          <w:rStyle w:val="Strong"/>
          <w:lang w:bidi="ta-IN"/>
        </w:rPr>
        <w:t>Class / Section:</w:t>
      </w:r>
      <w:r>
        <w:rPr>
          <w:lang w:bidi="ta-IN"/>
        </w:rPr>
        <w:t xml:space="preserve"> </w:t>
      </w:r>
      <w:r w:rsidR="00670AC2">
        <w:rPr>
          <w:lang w:bidi="ta-IN"/>
        </w:rPr>
        <w:t>11</w:t>
      </w:r>
      <w:r>
        <w:rPr>
          <w:lang w:bidi="ta-IN"/>
        </w:rPr>
        <w:br/>
      </w:r>
      <w:r>
        <w:rPr>
          <w:rStyle w:val="Strong"/>
          <w:lang w:bidi="ta-IN"/>
        </w:rPr>
        <w:t>Date:</w:t>
      </w:r>
      <w:r>
        <w:rPr>
          <w:lang w:bidi="ta-IN"/>
        </w:rPr>
        <w:t xml:space="preserve"> </w:t>
      </w:r>
    </w:p>
    <w:p w14:paraId="3C04D5F3" w14:textId="77777777" w:rsidR="005B7126" w:rsidRDefault="005B7126">
      <w:pPr>
        <w:rPr>
          <w:rFonts w:eastAsia="Times New Roman"/>
          <w:lang w:bidi="ta-IN"/>
        </w:rPr>
      </w:pPr>
      <w:r>
        <w:rPr>
          <w:rFonts w:eastAsia="Times New Roman"/>
          <w:noProof/>
          <w:lang w:bidi="ta-IN"/>
        </w:rPr>
        <mc:AlternateContent>
          <mc:Choice Requires="wps">
            <w:drawing>
              <wp:inline distT="0" distB="0" distL="0" distR="0" wp14:anchorId="0840D19A" wp14:editId="39B5BAB7">
                <wp:extent cx="5943600" cy="1270"/>
                <wp:effectExtent l="0" t="31750" r="0" b="36830"/>
                <wp:docPr id="211684077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DA3DC09"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090A20C" w14:textId="77777777" w:rsidR="005B7126" w:rsidRDefault="005B7126">
      <w:pPr>
        <w:pStyle w:val="Heading2"/>
        <w:rPr>
          <w:rFonts w:eastAsia="Times New Roman"/>
          <w:lang w:bidi="ta-IN"/>
        </w:rPr>
      </w:pPr>
      <w:r>
        <w:rPr>
          <w:rStyle w:val="Strong"/>
          <w:rFonts w:eastAsia="Times New Roman"/>
          <w:b/>
          <w:bCs w:val="0"/>
          <w:lang w:bidi="ta-IN"/>
        </w:rPr>
        <w:t>Project Title:</w:t>
      </w:r>
    </w:p>
    <w:p w14:paraId="67A566DF" w14:textId="77777777" w:rsidR="005B7126" w:rsidRDefault="005B7126">
      <w:pPr>
        <w:pStyle w:val="NormalWeb"/>
        <w:rPr>
          <w:rFonts w:eastAsiaTheme="minorEastAsia"/>
          <w:lang w:bidi="ta-IN"/>
        </w:rPr>
      </w:pPr>
      <w:r>
        <w:rPr>
          <w:rStyle w:val="Strong"/>
          <w:lang w:bidi="ta-IN"/>
        </w:rPr>
        <w:t>Motorized Tank with Obstacle Detection and Distance Display</w:t>
      </w:r>
    </w:p>
    <w:p w14:paraId="4F6861E9" w14:textId="77777777" w:rsidR="005B7126" w:rsidRDefault="005B7126">
      <w:pPr>
        <w:rPr>
          <w:rFonts w:eastAsia="Times New Roman"/>
          <w:lang w:bidi="ta-IN"/>
        </w:rPr>
      </w:pPr>
      <w:r>
        <w:rPr>
          <w:rFonts w:eastAsia="Times New Roman"/>
          <w:noProof/>
          <w:lang w:bidi="ta-IN"/>
        </w:rPr>
        <mc:AlternateContent>
          <mc:Choice Requires="wps">
            <w:drawing>
              <wp:inline distT="0" distB="0" distL="0" distR="0" wp14:anchorId="0BC8DA0C" wp14:editId="3361B07D">
                <wp:extent cx="5943600" cy="1270"/>
                <wp:effectExtent l="0" t="31750" r="0" b="36830"/>
                <wp:docPr id="80314893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A9E2E5E"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72810CDF" w14:textId="77777777" w:rsidR="005B7126" w:rsidRDefault="005B7126">
      <w:pPr>
        <w:pStyle w:val="Heading2"/>
        <w:rPr>
          <w:rFonts w:eastAsia="Times New Roman"/>
          <w:lang w:bidi="ta-IN"/>
        </w:rPr>
      </w:pPr>
      <w:r>
        <w:rPr>
          <w:rStyle w:val="Strong"/>
          <w:rFonts w:eastAsia="Times New Roman"/>
          <w:b/>
          <w:bCs w:val="0"/>
          <w:lang w:bidi="ta-IN"/>
        </w:rPr>
        <w:t>Objective:</w:t>
      </w:r>
    </w:p>
    <w:p w14:paraId="5BD7B00F" w14:textId="77777777" w:rsidR="005B7126" w:rsidRDefault="005B7126">
      <w:pPr>
        <w:pStyle w:val="NormalWeb"/>
        <w:rPr>
          <w:rFonts w:eastAsiaTheme="minorEastAsia"/>
          <w:lang w:bidi="ta-IN"/>
        </w:rPr>
      </w:pPr>
      <w:r>
        <w:rPr>
          <w:lang w:bidi="ta-IN"/>
        </w:rPr>
        <w:t>To design and construct a motorized tank capable of autonomous movement, detecting obstacles using a servo-mounted ultrasonic sensor, and displaying the distance to obstacles in real time on an OLED display. The project demonstrates motor control, sensor integration, and Arduino-based electronics.</w:t>
      </w:r>
    </w:p>
    <w:p w14:paraId="7C8A229C" w14:textId="77777777" w:rsidR="005B7126" w:rsidRDefault="005B7126">
      <w:pPr>
        <w:rPr>
          <w:rFonts w:eastAsia="Times New Roman"/>
          <w:lang w:bidi="ta-IN"/>
        </w:rPr>
      </w:pPr>
      <w:r>
        <w:rPr>
          <w:rFonts w:eastAsia="Times New Roman"/>
          <w:noProof/>
          <w:lang w:bidi="ta-IN"/>
        </w:rPr>
        <mc:AlternateContent>
          <mc:Choice Requires="wps">
            <w:drawing>
              <wp:inline distT="0" distB="0" distL="0" distR="0" wp14:anchorId="45BC72BE" wp14:editId="698AB9DD">
                <wp:extent cx="5943600" cy="1270"/>
                <wp:effectExtent l="0" t="31750" r="0" b="36830"/>
                <wp:docPr id="667936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2EDF179"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A5EC1D7" w14:textId="689C381A" w:rsidR="005B7126" w:rsidRDefault="005B7126">
      <w:pPr>
        <w:pStyle w:val="Heading2"/>
        <w:rPr>
          <w:rFonts w:eastAsia="Times New Roman"/>
          <w:lang w:bidi="ta-IN"/>
        </w:rPr>
      </w:pPr>
      <w:r>
        <w:rPr>
          <w:rStyle w:val="Strong"/>
          <w:rFonts w:eastAsia="Times New Roman"/>
          <w:b/>
          <w:bCs w:val="0"/>
          <w:lang w:bidi="ta-IN"/>
        </w:rPr>
        <w:t xml:space="preserve">Components </w:t>
      </w:r>
      <w:r w:rsidR="008E09CE">
        <w:rPr>
          <w:rStyle w:val="Strong"/>
          <w:rFonts w:eastAsia="Times New Roman"/>
          <w:b/>
          <w:bCs w:val="0"/>
          <w:lang w:bidi="ta-IN"/>
        </w:rPr>
        <w:t>Needed</w:t>
      </w:r>
      <w:r>
        <w:rPr>
          <w:rStyle w:val="Strong"/>
          <w:rFonts w:eastAsia="Times New Roman"/>
          <w:b/>
          <w:bCs w:val="0"/>
          <w:lang w:bidi="ta-IN"/>
        </w:rPr>
        <w:t>:</w:t>
      </w:r>
    </w:p>
    <w:p w14:paraId="003F4906" w14:textId="31EAF7E5" w:rsidR="005B7126" w:rsidRDefault="008E09CE" w:rsidP="005B7126">
      <w:pPr>
        <w:numPr>
          <w:ilvl w:val="0"/>
          <w:numId w:val="20"/>
        </w:numPr>
        <w:spacing w:before="100" w:beforeAutospacing="1" w:after="100" w:afterAutospacing="1"/>
        <w:rPr>
          <w:rFonts w:eastAsia="Times New Roman"/>
          <w:lang w:bidi="ta-IN"/>
        </w:rPr>
      </w:pPr>
      <w:r>
        <w:rPr>
          <w:rFonts w:eastAsia="Times New Roman"/>
          <w:lang w:bidi="ta-IN"/>
        </w:rPr>
        <w:t>A</w:t>
      </w:r>
      <w:r w:rsidR="000E7F6E">
        <w:rPr>
          <w:rFonts w:eastAsia="Times New Roman"/>
          <w:lang w:bidi="ta-IN"/>
        </w:rPr>
        <w:t>rduino Uno</w:t>
      </w:r>
      <w:r w:rsidR="005F4854">
        <w:rPr>
          <w:rFonts w:eastAsia="Times New Roman"/>
          <w:lang w:bidi="ta-IN"/>
        </w:rPr>
        <w:t xml:space="preserve">                             </w:t>
      </w:r>
      <w:r w:rsidR="00ED5208">
        <w:rPr>
          <w:rFonts w:eastAsia="Times New Roman"/>
          <w:lang w:bidi="ta-IN"/>
        </w:rPr>
        <w:t xml:space="preserve"> </w:t>
      </w:r>
      <w:r w:rsidR="005F4854">
        <w:rPr>
          <w:rFonts w:eastAsia="Times New Roman"/>
          <w:lang w:bidi="ta-IN"/>
        </w:rPr>
        <w:t xml:space="preserve">          -</w:t>
      </w:r>
      <w:r w:rsidR="000E7F6E">
        <w:rPr>
          <w:rFonts w:eastAsia="Times New Roman"/>
          <w:lang w:bidi="ta-IN"/>
        </w:rPr>
        <w:t>(Having)</w:t>
      </w:r>
    </w:p>
    <w:p w14:paraId="16E11E95" w14:textId="621937AA" w:rsidR="005B7126" w:rsidRDefault="005B7126" w:rsidP="005B7126">
      <w:pPr>
        <w:numPr>
          <w:ilvl w:val="0"/>
          <w:numId w:val="20"/>
        </w:numPr>
        <w:spacing w:before="100" w:beforeAutospacing="1" w:after="100" w:afterAutospacing="1"/>
        <w:rPr>
          <w:rFonts w:eastAsia="Times New Roman"/>
          <w:lang w:bidi="ta-IN"/>
        </w:rPr>
      </w:pPr>
      <w:r>
        <w:rPr>
          <w:rFonts w:eastAsia="Times New Roman"/>
          <w:lang w:bidi="ta-IN"/>
        </w:rPr>
        <w:t>L298N motor driver module</w:t>
      </w:r>
      <w:r w:rsidR="000E7F6E">
        <w:rPr>
          <w:rFonts w:eastAsia="Times New Roman"/>
          <w:lang w:bidi="ta-IN"/>
        </w:rPr>
        <w:t xml:space="preserve"> </w:t>
      </w:r>
      <w:r w:rsidR="00E661C9">
        <w:rPr>
          <w:rFonts w:eastAsia="Times New Roman"/>
          <w:lang w:bidi="ta-IN"/>
        </w:rPr>
        <w:t xml:space="preserve">                </w:t>
      </w:r>
      <w:r w:rsidR="000E7F6E">
        <w:rPr>
          <w:rFonts w:eastAsia="Times New Roman"/>
          <w:lang w:bidi="ta-IN"/>
        </w:rPr>
        <w:t>- 1</w:t>
      </w:r>
    </w:p>
    <w:p w14:paraId="555F04D5" w14:textId="4FDAA271" w:rsidR="005B7126" w:rsidRDefault="000E7F6E" w:rsidP="005B7126">
      <w:pPr>
        <w:numPr>
          <w:ilvl w:val="0"/>
          <w:numId w:val="20"/>
        </w:numPr>
        <w:spacing w:before="100" w:beforeAutospacing="1" w:after="100" w:afterAutospacing="1"/>
        <w:rPr>
          <w:rFonts w:eastAsia="Times New Roman"/>
          <w:lang w:bidi="ta-IN"/>
        </w:rPr>
      </w:pPr>
      <w:r>
        <w:rPr>
          <w:rFonts w:eastAsia="Times New Roman"/>
          <w:lang w:bidi="ta-IN"/>
        </w:rPr>
        <w:t xml:space="preserve">Bo geared motor              </w:t>
      </w:r>
      <w:r w:rsidR="00E661C9">
        <w:rPr>
          <w:rFonts w:eastAsia="Times New Roman"/>
          <w:lang w:bidi="ta-IN"/>
        </w:rPr>
        <w:t xml:space="preserve">                </w:t>
      </w:r>
      <w:r>
        <w:rPr>
          <w:rFonts w:eastAsia="Times New Roman"/>
          <w:lang w:bidi="ta-IN"/>
        </w:rPr>
        <w:t xml:space="preserve">   </w:t>
      </w:r>
      <w:r w:rsidR="0008087A">
        <w:rPr>
          <w:rFonts w:eastAsia="Times New Roman"/>
          <w:lang w:bidi="ta-IN"/>
        </w:rPr>
        <w:t xml:space="preserve"> - 4</w:t>
      </w:r>
    </w:p>
    <w:p w14:paraId="39494B42" w14:textId="0CFD8485" w:rsidR="005B7126" w:rsidRDefault="005B7126" w:rsidP="005B7126">
      <w:pPr>
        <w:numPr>
          <w:ilvl w:val="0"/>
          <w:numId w:val="20"/>
        </w:numPr>
        <w:spacing w:before="100" w:beforeAutospacing="1" w:after="100" w:afterAutospacing="1"/>
        <w:rPr>
          <w:rFonts w:eastAsia="Times New Roman"/>
          <w:lang w:bidi="ta-IN"/>
        </w:rPr>
      </w:pPr>
      <w:r>
        <w:rPr>
          <w:rFonts w:eastAsia="Times New Roman"/>
          <w:lang w:bidi="ta-IN"/>
        </w:rPr>
        <w:t>Ultrasonic sensor (HC-SR04)</w:t>
      </w:r>
      <w:r w:rsidR="005F4854">
        <w:rPr>
          <w:rFonts w:eastAsia="Times New Roman"/>
          <w:lang w:bidi="ta-IN"/>
        </w:rPr>
        <w:t xml:space="preserve"> </w:t>
      </w:r>
      <w:r w:rsidR="00E661C9">
        <w:rPr>
          <w:rFonts w:eastAsia="Times New Roman"/>
          <w:lang w:bidi="ta-IN"/>
        </w:rPr>
        <w:t xml:space="preserve">             -</w:t>
      </w:r>
      <w:r>
        <w:rPr>
          <w:rFonts w:eastAsia="Times New Roman"/>
          <w:lang w:bidi="ta-IN"/>
        </w:rPr>
        <w:t xml:space="preserve"> </w:t>
      </w:r>
      <w:r w:rsidR="00A54E65">
        <w:rPr>
          <w:rFonts w:eastAsia="Times New Roman"/>
          <w:lang w:bidi="ta-IN"/>
        </w:rPr>
        <w:t>1</w:t>
      </w:r>
    </w:p>
    <w:p w14:paraId="4BD8F3E6" w14:textId="67500459" w:rsidR="005B7126" w:rsidRDefault="005B7126" w:rsidP="005B7126">
      <w:pPr>
        <w:numPr>
          <w:ilvl w:val="0"/>
          <w:numId w:val="20"/>
        </w:numPr>
        <w:spacing w:before="100" w:beforeAutospacing="1" w:after="100" w:afterAutospacing="1"/>
        <w:rPr>
          <w:rFonts w:eastAsia="Times New Roman"/>
          <w:lang w:bidi="ta-IN"/>
        </w:rPr>
      </w:pPr>
      <w:r>
        <w:rPr>
          <w:rFonts w:eastAsia="Times New Roman"/>
          <w:lang w:bidi="ta-IN"/>
        </w:rPr>
        <w:t xml:space="preserve">Servo motor </w:t>
      </w:r>
      <w:r w:rsidR="0008087A">
        <w:rPr>
          <w:rFonts w:eastAsia="Times New Roman"/>
          <w:lang w:bidi="ta-IN"/>
        </w:rPr>
        <w:t xml:space="preserve">                                        - 1</w:t>
      </w:r>
    </w:p>
    <w:p w14:paraId="5D119EFC" w14:textId="2FF473C6" w:rsidR="005B7126" w:rsidRDefault="005B7126" w:rsidP="005B7126">
      <w:pPr>
        <w:numPr>
          <w:ilvl w:val="0"/>
          <w:numId w:val="20"/>
        </w:numPr>
        <w:spacing w:before="100" w:beforeAutospacing="1" w:after="100" w:afterAutospacing="1"/>
        <w:rPr>
          <w:rFonts w:eastAsia="Times New Roman"/>
          <w:lang w:bidi="ta-IN"/>
        </w:rPr>
      </w:pPr>
      <w:r>
        <w:rPr>
          <w:rFonts w:eastAsia="Times New Roman"/>
          <w:lang w:bidi="ta-IN"/>
        </w:rPr>
        <w:t>OLED / LCD display (</w:t>
      </w:r>
      <w:r w:rsidR="0008087A">
        <w:rPr>
          <w:rFonts w:eastAsia="Times New Roman"/>
          <w:lang w:bidi="ta-IN"/>
        </w:rPr>
        <w:t>Optional)</w:t>
      </w:r>
    </w:p>
    <w:p w14:paraId="080D20FC" w14:textId="77777777" w:rsidR="005B7126" w:rsidRDefault="005B7126" w:rsidP="005B7126">
      <w:pPr>
        <w:numPr>
          <w:ilvl w:val="0"/>
          <w:numId w:val="20"/>
        </w:numPr>
        <w:spacing w:before="100" w:beforeAutospacing="1" w:after="100" w:afterAutospacing="1"/>
        <w:rPr>
          <w:rFonts w:eastAsia="Times New Roman"/>
          <w:lang w:bidi="ta-IN"/>
        </w:rPr>
      </w:pPr>
      <w:r>
        <w:rPr>
          <w:rFonts w:eastAsia="Times New Roman"/>
          <w:lang w:bidi="ta-IN"/>
        </w:rPr>
        <w:t xml:space="preserve">2S Li-ion battery (7.4V) or suitable </w:t>
      </w:r>
      <w:proofErr w:type="spellStart"/>
      <w:r>
        <w:rPr>
          <w:rFonts w:eastAsia="Times New Roman"/>
          <w:lang w:bidi="ta-IN"/>
        </w:rPr>
        <w:t>powerbank</w:t>
      </w:r>
      <w:proofErr w:type="spellEnd"/>
    </w:p>
    <w:p w14:paraId="107C6ED6" w14:textId="65490C98" w:rsidR="00D715D0" w:rsidRDefault="00D715D0" w:rsidP="005B7126">
      <w:pPr>
        <w:numPr>
          <w:ilvl w:val="0"/>
          <w:numId w:val="20"/>
        </w:numPr>
        <w:spacing w:before="100" w:beforeAutospacing="1" w:after="100" w:afterAutospacing="1"/>
        <w:rPr>
          <w:rFonts w:eastAsia="Times New Roman"/>
          <w:lang w:bidi="ta-IN"/>
        </w:rPr>
      </w:pPr>
      <w:r>
        <w:rPr>
          <w:rFonts w:eastAsia="Times New Roman"/>
          <w:lang w:bidi="ta-IN"/>
        </w:rPr>
        <w:t xml:space="preserve">Acrylic sheet for </w:t>
      </w:r>
      <w:r w:rsidR="008E29B4">
        <w:rPr>
          <w:rFonts w:eastAsia="Times New Roman"/>
          <w:lang w:bidi="ta-IN"/>
        </w:rPr>
        <w:t>basement and body</w:t>
      </w:r>
    </w:p>
    <w:p w14:paraId="600EAF6A" w14:textId="1F68BF37" w:rsidR="005B7126" w:rsidRPr="00D715D0" w:rsidRDefault="005B7126" w:rsidP="005B7126">
      <w:pPr>
        <w:numPr>
          <w:ilvl w:val="0"/>
          <w:numId w:val="20"/>
        </w:numPr>
        <w:spacing w:before="100" w:beforeAutospacing="1" w:after="100" w:afterAutospacing="1"/>
        <w:rPr>
          <w:rFonts w:eastAsia="Times New Roman"/>
          <w:lang w:bidi="ta-IN"/>
        </w:rPr>
      </w:pPr>
      <w:r w:rsidRPr="00D715D0">
        <w:rPr>
          <w:rFonts w:eastAsia="Times New Roman"/>
          <w:lang w:bidi="ta-IN"/>
        </w:rPr>
        <w:t>Wires, resistors, and switches</w:t>
      </w:r>
    </w:p>
    <w:p w14:paraId="2E6C64A1" w14:textId="77777777" w:rsidR="005B7126" w:rsidRDefault="005B7126">
      <w:pPr>
        <w:spacing w:after="0"/>
        <w:rPr>
          <w:rFonts w:eastAsia="Times New Roman"/>
          <w:lang w:bidi="ta-IN"/>
        </w:rPr>
      </w:pPr>
      <w:r>
        <w:rPr>
          <w:rFonts w:eastAsia="Times New Roman"/>
          <w:noProof/>
          <w:lang w:bidi="ta-IN"/>
        </w:rPr>
        <mc:AlternateContent>
          <mc:Choice Requires="wps">
            <w:drawing>
              <wp:inline distT="0" distB="0" distL="0" distR="0" wp14:anchorId="0A094122" wp14:editId="201473C5">
                <wp:extent cx="5943600" cy="1270"/>
                <wp:effectExtent l="0" t="31750" r="0" b="36830"/>
                <wp:docPr id="17925219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96F9CFE"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0F5D3647" w14:textId="77777777" w:rsidR="005B7126" w:rsidRDefault="005B7126">
      <w:pPr>
        <w:pStyle w:val="Heading2"/>
        <w:rPr>
          <w:rFonts w:eastAsia="Times New Roman"/>
          <w:lang w:bidi="ta-IN"/>
        </w:rPr>
      </w:pPr>
      <w:r>
        <w:rPr>
          <w:rStyle w:val="Strong"/>
          <w:rFonts w:eastAsia="Times New Roman"/>
          <w:b/>
          <w:bCs w:val="0"/>
          <w:lang w:bidi="ta-IN"/>
        </w:rPr>
        <w:t>Working Principle:</w:t>
      </w:r>
    </w:p>
    <w:p w14:paraId="05F807B4" w14:textId="77777777" w:rsidR="005B7126" w:rsidRDefault="005B7126" w:rsidP="005B7126">
      <w:pPr>
        <w:pStyle w:val="NormalWeb"/>
        <w:numPr>
          <w:ilvl w:val="0"/>
          <w:numId w:val="21"/>
        </w:numPr>
        <w:spacing w:before="100" w:beforeAutospacing="1" w:after="100" w:afterAutospacing="1"/>
        <w:rPr>
          <w:rFonts w:eastAsiaTheme="minorEastAsia"/>
          <w:lang w:bidi="ta-IN"/>
        </w:rPr>
      </w:pPr>
      <w:r>
        <w:rPr>
          <w:rStyle w:val="Strong"/>
          <w:lang w:bidi="ta-IN"/>
        </w:rPr>
        <w:t>Motorized Movement:</w:t>
      </w:r>
    </w:p>
    <w:p w14:paraId="174C49ED" w14:textId="77777777" w:rsidR="005B7126" w:rsidRDefault="005B7126" w:rsidP="005B7126">
      <w:pPr>
        <w:numPr>
          <w:ilvl w:val="1"/>
          <w:numId w:val="21"/>
        </w:numPr>
        <w:spacing w:before="100" w:beforeAutospacing="1" w:after="100" w:afterAutospacing="1"/>
        <w:rPr>
          <w:rFonts w:eastAsia="Times New Roman"/>
          <w:lang w:bidi="ta-IN"/>
        </w:rPr>
      </w:pPr>
      <w:r>
        <w:rPr>
          <w:rFonts w:eastAsia="Times New Roman"/>
          <w:lang w:bidi="ta-IN"/>
        </w:rPr>
        <w:t>Four DC motors are connected to the L298N motor driver.</w:t>
      </w:r>
    </w:p>
    <w:p w14:paraId="64BCD227" w14:textId="77777777" w:rsidR="005B7126" w:rsidRDefault="005B7126" w:rsidP="005B7126">
      <w:pPr>
        <w:numPr>
          <w:ilvl w:val="1"/>
          <w:numId w:val="21"/>
        </w:numPr>
        <w:spacing w:before="100" w:beforeAutospacing="1" w:after="100" w:afterAutospacing="1"/>
        <w:rPr>
          <w:rFonts w:eastAsia="Times New Roman"/>
          <w:lang w:bidi="ta-IN"/>
        </w:rPr>
      </w:pPr>
      <w:r>
        <w:rPr>
          <w:rFonts w:eastAsia="Times New Roman"/>
          <w:lang w:bidi="ta-IN"/>
        </w:rPr>
        <w:t>Arduino controls speed and direction to move the tank forward, backward, and turn.</w:t>
      </w:r>
    </w:p>
    <w:p w14:paraId="3AD6FFD4" w14:textId="77777777" w:rsidR="005B7126" w:rsidRDefault="005B7126" w:rsidP="005B7126">
      <w:pPr>
        <w:pStyle w:val="NormalWeb"/>
        <w:numPr>
          <w:ilvl w:val="0"/>
          <w:numId w:val="21"/>
        </w:numPr>
        <w:spacing w:before="100" w:beforeAutospacing="1" w:after="100" w:afterAutospacing="1"/>
        <w:rPr>
          <w:rFonts w:eastAsiaTheme="minorEastAsia"/>
          <w:lang w:bidi="ta-IN"/>
        </w:rPr>
      </w:pPr>
      <w:r>
        <w:rPr>
          <w:rStyle w:val="Strong"/>
          <w:lang w:bidi="ta-IN"/>
        </w:rPr>
        <w:t>Obstacle Detection and Avoidance:</w:t>
      </w:r>
    </w:p>
    <w:p w14:paraId="652143CD" w14:textId="77777777" w:rsidR="005B7126" w:rsidRDefault="005B7126" w:rsidP="005B7126">
      <w:pPr>
        <w:numPr>
          <w:ilvl w:val="1"/>
          <w:numId w:val="21"/>
        </w:numPr>
        <w:spacing w:before="100" w:beforeAutospacing="1" w:after="100" w:afterAutospacing="1"/>
        <w:rPr>
          <w:rFonts w:eastAsia="Times New Roman"/>
          <w:lang w:bidi="ta-IN"/>
        </w:rPr>
      </w:pPr>
      <w:r>
        <w:rPr>
          <w:rFonts w:eastAsia="Times New Roman"/>
          <w:lang w:bidi="ta-IN"/>
        </w:rPr>
        <w:t>Ultrasonic sensor measures the distance to the nearest obstacle.</w:t>
      </w:r>
    </w:p>
    <w:p w14:paraId="4832FCDE" w14:textId="77777777" w:rsidR="005B7126" w:rsidRDefault="005B7126" w:rsidP="005B7126">
      <w:pPr>
        <w:numPr>
          <w:ilvl w:val="1"/>
          <w:numId w:val="21"/>
        </w:numPr>
        <w:spacing w:before="100" w:beforeAutospacing="1" w:after="100" w:afterAutospacing="1"/>
        <w:rPr>
          <w:rFonts w:eastAsia="Times New Roman"/>
          <w:lang w:bidi="ta-IN"/>
        </w:rPr>
      </w:pPr>
      <w:r>
        <w:rPr>
          <w:rFonts w:eastAsia="Times New Roman"/>
          <w:lang w:bidi="ta-IN"/>
        </w:rPr>
        <w:t>Servo sweeps the sensor from 40° to 140° to scan multiple directions.</w:t>
      </w:r>
    </w:p>
    <w:p w14:paraId="671BB1FA" w14:textId="77777777" w:rsidR="005B7126" w:rsidRDefault="005B7126" w:rsidP="005B7126">
      <w:pPr>
        <w:numPr>
          <w:ilvl w:val="1"/>
          <w:numId w:val="21"/>
        </w:numPr>
        <w:spacing w:before="100" w:beforeAutospacing="1" w:after="100" w:afterAutospacing="1"/>
        <w:rPr>
          <w:rFonts w:eastAsia="Times New Roman"/>
          <w:lang w:bidi="ta-IN"/>
        </w:rPr>
      </w:pPr>
      <w:r>
        <w:rPr>
          <w:rFonts w:eastAsia="Times New Roman"/>
          <w:lang w:bidi="ta-IN"/>
        </w:rPr>
        <w:t>If an obstacle is detected within the threshold (15 cm), the tank stops, backs up, and turns to avoid it.</w:t>
      </w:r>
    </w:p>
    <w:p w14:paraId="2C87C227" w14:textId="77777777" w:rsidR="005B7126" w:rsidRDefault="005B7126" w:rsidP="005B7126">
      <w:pPr>
        <w:numPr>
          <w:ilvl w:val="1"/>
          <w:numId w:val="21"/>
        </w:numPr>
        <w:spacing w:before="100" w:beforeAutospacing="1" w:after="100" w:afterAutospacing="1"/>
        <w:rPr>
          <w:rFonts w:eastAsia="Times New Roman"/>
          <w:lang w:bidi="ta-IN"/>
        </w:rPr>
      </w:pPr>
      <w:r>
        <w:rPr>
          <w:rFonts w:eastAsia="Times New Roman"/>
          <w:lang w:bidi="ta-IN"/>
        </w:rPr>
        <w:t>After the turn is completed, normal forward movement resumes.</w:t>
      </w:r>
    </w:p>
    <w:p w14:paraId="6F300F15" w14:textId="77777777" w:rsidR="005B7126" w:rsidRDefault="005B7126" w:rsidP="005B7126">
      <w:pPr>
        <w:pStyle w:val="NormalWeb"/>
        <w:numPr>
          <w:ilvl w:val="0"/>
          <w:numId w:val="21"/>
        </w:numPr>
        <w:spacing w:before="100" w:beforeAutospacing="1" w:after="100" w:afterAutospacing="1"/>
        <w:rPr>
          <w:rFonts w:eastAsiaTheme="minorEastAsia"/>
          <w:lang w:bidi="ta-IN"/>
        </w:rPr>
      </w:pPr>
      <w:r>
        <w:rPr>
          <w:rStyle w:val="Strong"/>
          <w:lang w:bidi="ta-IN"/>
        </w:rPr>
        <w:t>Display Integration:</w:t>
      </w:r>
    </w:p>
    <w:p w14:paraId="21BF8C52" w14:textId="77777777" w:rsidR="005B7126" w:rsidRDefault="005B7126" w:rsidP="005B7126">
      <w:pPr>
        <w:numPr>
          <w:ilvl w:val="1"/>
          <w:numId w:val="21"/>
        </w:numPr>
        <w:spacing w:before="100" w:beforeAutospacing="1" w:after="100" w:afterAutospacing="1"/>
        <w:rPr>
          <w:rFonts w:eastAsia="Times New Roman"/>
          <w:lang w:bidi="ta-IN"/>
        </w:rPr>
      </w:pPr>
      <w:r>
        <w:rPr>
          <w:rFonts w:eastAsia="Times New Roman"/>
          <w:lang w:bidi="ta-IN"/>
        </w:rPr>
        <w:t>OLED display shows the current distance in cm.</w:t>
      </w:r>
    </w:p>
    <w:p w14:paraId="4C76EAA6" w14:textId="77777777" w:rsidR="005B7126" w:rsidRDefault="005B7126" w:rsidP="005B7126">
      <w:pPr>
        <w:numPr>
          <w:ilvl w:val="1"/>
          <w:numId w:val="21"/>
        </w:numPr>
        <w:spacing w:before="100" w:beforeAutospacing="1" w:after="100" w:afterAutospacing="1"/>
        <w:rPr>
          <w:rFonts w:eastAsia="Times New Roman"/>
          <w:lang w:bidi="ta-IN"/>
        </w:rPr>
      </w:pPr>
      <w:r>
        <w:rPr>
          <w:rFonts w:eastAsia="Times New Roman"/>
          <w:lang w:bidi="ta-IN"/>
        </w:rPr>
        <w:t>Also displays the tank’s status: “Clear”, “Obstacle!”, or “Turning…”</w:t>
      </w:r>
    </w:p>
    <w:p w14:paraId="0914B960" w14:textId="77777777" w:rsidR="005B7126" w:rsidRDefault="005B7126" w:rsidP="005B7126">
      <w:pPr>
        <w:pStyle w:val="NormalWeb"/>
        <w:numPr>
          <w:ilvl w:val="0"/>
          <w:numId w:val="21"/>
        </w:numPr>
        <w:spacing w:before="100" w:beforeAutospacing="1" w:after="100" w:afterAutospacing="1"/>
        <w:rPr>
          <w:rFonts w:eastAsiaTheme="minorEastAsia"/>
          <w:lang w:bidi="ta-IN"/>
        </w:rPr>
      </w:pPr>
      <w:r>
        <w:rPr>
          <w:rStyle w:val="Strong"/>
          <w:lang w:bidi="ta-IN"/>
        </w:rPr>
        <w:t>Power Supply Options:</w:t>
      </w:r>
    </w:p>
    <w:p w14:paraId="7B184DE5" w14:textId="77777777" w:rsidR="005B7126" w:rsidRDefault="005B7126" w:rsidP="005B7126">
      <w:pPr>
        <w:numPr>
          <w:ilvl w:val="1"/>
          <w:numId w:val="21"/>
        </w:numPr>
        <w:spacing w:before="100" w:beforeAutospacing="1" w:after="100" w:afterAutospacing="1"/>
        <w:rPr>
          <w:rFonts w:eastAsia="Times New Roman"/>
          <w:lang w:bidi="ta-IN"/>
        </w:rPr>
      </w:pPr>
      <w:r>
        <w:rPr>
          <w:rFonts w:eastAsia="Times New Roman"/>
          <w:lang w:bidi="ta-IN"/>
        </w:rPr>
        <w:t>Primary: 2S Li-ion battery (7.4V)</w:t>
      </w:r>
    </w:p>
    <w:p w14:paraId="6E7148F8" w14:textId="77777777" w:rsidR="005B7126" w:rsidRDefault="005B7126" w:rsidP="005B7126">
      <w:pPr>
        <w:numPr>
          <w:ilvl w:val="1"/>
          <w:numId w:val="21"/>
        </w:numPr>
        <w:spacing w:before="100" w:beforeAutospacing="1" w:after="100" w:afterAutospacing="1"/>
        <w:rPr>
          <w:rFonts w:eastAsia="Times New Roman"/>
          <w:lang w:bidi="ta-IN"/>
        </w:rPr>
      </w:pPr>
      <w:r>
        <w:rPr>
          <w:rFonts w:eastAsia="Times New Roman"/>
          <w:lang w:bidi="ta-IN"/>
        </w:rPr>
        <w:t xml:space="preserve">Alternative: </w:t>
      </w:r>
      <w:proofErr w:type="spellStart"/>
      <w:r>
        <w:rPr>
          <w:rFonts w:eastAsia="Times New Roman"/>
          <w:lang w:bidi="ta-IN"/>
        </w:rPr>
        <w:t>Powerbank</w:t>
      </w:r>
      <w:proofErr w:type="spellEnd"/>
      <w:r>
        <w:rPr>
          <w:rFonts w:eastAsia="Times New Roman"/>
          <w:lang w:bidi="ta-IN"/>
        </w:rPr>
        <w:t xml:space="preserve"> capable of providing sufficient current for motors and Arduino.</w:t>
      </w:r>
    </w:p>
    <w:p w14:paraId="0B0938D3" w14:textId="77777777" w:rsidR="005B7126" w:rsidRDefault="005B7126" w:rsidP="005B7126">
      <w:pPr>
        <w:numPr>
          <w:ilvl w:val="1"/>
          <w:numId w:val="21"/>
        </w:numPr>
        <w:spacing w:before="100" w:beforeAutospacing="1" w:after="100" w:afterAutospacing="1"/>
        <w:rPr>
          <w:rFonts w:eastAsia="Times New Roman"/>
          <w:lang w:bidi="ta-IN"/>
        </w:rPr>
      </w:pPr>
      <w:r>
        <w:rPr>
          <w:rFonts w:eastAsia="Times New Roman"/>
          <w:lang w:bidi="ta-IN"/>
        </w:rPr>
        <w:t>Arduino and sensors powered through regulated 5V; L298N ensures proper voltage to the motors.</w:t>
      </w:r>
    </w:p>
    <w:p w14:paraId="7BD5AB53" w14:textId="77777777" w:rsidR="005B7126" w:rsidRDefault="005B7126" w:rsidP="005B7126">
      <w:pPr>
        <w:pStyle w:val="NormalWeb"/>
        <w:numPr>
          <w:ilvl w:val="0"/>
          <w:numId w:val="21"/>
        </w:numPr>
        <w:spacing w:before="100" w:beforeAutospacing="1" w:after="100" w:afterAutospacing="1"/>
        <w:rPr>
          <w:rFonts w:eastAsiaTheme="minorEastAsia"/>
          <w:lang w:bidi="ta-IN"/>
        </w:rPr>
      </w:pPr>
      <w:r>
        <w:rPr>
          <w:rStyle w:val="Strong"/>
          <w:lang w:bidi="ta-IN"/>
        </w:rPr>
        <w:t>Connections Overview:</w:t>
      </w:r>
    </w:p>
    <w:p w14:paraId="4F1A8397" w14:textId="77777777" w:rsidR="005B7126" w:rsidRDefault="005B7126" w:rsidP="005B7126">
      <w:pPr>
        <w:numPr>
          <w:ilvl w:val="1"/>
          <w:numId w:val="21"/>
        </w:numPr>
        <w:spacing w:before="100" w:beforeAutospacing="1" w:after="100" w:afterAutospacing="1"/>
        <w:rPr>
          <w:rFonts w:eastAsia="Times New Roman"/>
          <w:lang w:bidi="ta-IN"/>
        </w:rPr>
      </w:pPr>
      <w:r>
        <w:rPr>
          <w:rFonts w:eastAsia="Times New Roman"/>
          <w:lang w:bidi="ta-IN"/>
        </w:rPr>
        <w:t>DC motors → L298N motor driver → Arduino control pins</w:t>
      </w:r>
    </w:p>
    <w:p w14:paraId="47371C09" w14:textId="77777777" w:rsidR="005B7126" w:rsidRDefault="005B7126" w:rsidP="005B7126">
      <w:pPr>
        <w:numPr>
          <w:ilvl w:val="1"/>
          <w:numId w:val="21"/>
        </w:numPr>
        <w:spacing w:before="100" w:beforeAutospacing="1" w:after="100" w:afterAutospacing="1"/>
        <w:rPr>
          <w:rFonts w:eastAsia="Times New Roman"/>
          <w:lang w:bidi="ta-IN"/>
        </w:rPr>
      </w:pPr>
      <w:r>
        <w:rPr>
          <w:rFonts w:eastAsia="Times New Roman"/>
          <w:lang w:bidi="ta-IN"/>
        </w:rPr>
        <w:lastRenderedPageBreak/>
        <w:t>Servo → Arduino PWM pin</w:t>
      </w:r>
    </w:p>
    <w:p w14:paraId="283B597E" w14:textId="77777777" w:rsidR="005B7126" w:rsidRDefault="005B7126" w:rsidP="005B7126">
      <w:pPr>
        <w:numPr>
          <w:ilvl w:val="1"/>
          <w:numId w:val="21"/>
        </w:numPr>
        <w:spacing w:before="100" w:beforeAutospacing="1" w:after="100" w:afterAutospacing="1"/>
        <w:rPr>
          <w:rFonts w:eastAsia="Times New Roman"/>
          <w:lang w:bidi="ta-IN"/>
        </w:rPr>
      </w:pPr>
      <w:r>
        <w:rPr>
          <w:rFonts w:eastAsia="Times New Roman"/>
          <w:lang w:bidi="ta-IN"/>
        </w:rPr>
        <w:t>Ultrasonic sensor → Arduino Trigger &amp; Echo pins</w:t>
      </w:r>
    </w:p>
    <w:p w14:paraId="07E4F08C" w14:textId="77777777" w:rsidR="005B7126" w:rsidRDefault="005B7126" w:rsidP="005B7126">
      <w:pPr>
        <w:numPr>
          <w:ilvl w:val="1"/>
          <w:numId w:val="21"/>
        </w:numPr>
        <w:spacing w:before="100" w:beforeAutospacing="1" w:after="100" w:afterAutospacing="1"/>
        <w:rPr>
          <w:rFonts w:eastAsia="Times New Roman"/>
          <w:lang w:bidi="ta-IN"/>
        </w:rPr>
      </w:pPr>
      <w:r>
        <w:rPr>
          <w:rFonts w:eastAsia="Times New Roman"/>
          <w:lang w:bidi="ta-IN"/>
        </w:rPr>
        <w:t>OLED display → Arduino via I2C</w:t>
      </w:r>
    </w:p>
    <w:p w14:paraId="74ECE00E" w14:textId="77777777" w:rsidR="005B7126" w:rsidRDefault="005B7126" w:rsidP="005B7126">
      <w:pPr>
        <w:numPr>
          <w:ilvl w:val="1"/>
          <w:numId w:val="21"/>
        </w:numPr>
        <w:spacing w:before="100" w:beforeAutospacing="1" w:after="100" w:afterAutospacing="1"/>
        <w:rPr>
          <w:rFonts w:eastAsia="Times New Roman"/>
          <w:lang w:bidi="ta-IN"/>
        </w:rPr>
      </w:pPr>
      <w:r>
        <w:rPr>
          <w:rFonts w:eastAsia="Times New Roman"/>
          <w:lang w:bidi="ta-IN"/>
        </w:rPr>
        <w:t>Battery → L298N and Arduino (regulated)</w:t>
      </w:r>
    </w:p>
    <w:p w14:paraId="3E5C77F1" w14:textId="77777777" w:rsidR="005B7126" w:rsidRDefault="005B7126">
      <w:pPr>
        <w:spacing w:after="0"/>
        <w:rPr>
          <w:rFonts w:eastAsia="Times New Roman"/>
          <w:lang w:bidi="ta-IN"/>
        </w:rPr>
      </w:pPr>
      <w:r>
        <w:rPr>
          <w:rFonts w:eastAsia="Times New Roman"/>
          <w:noProof/>
          <w:lang w:bidi="ta-IN"/>
        </w:rPr>
        <mc:AlternateContent>
          <mc:Choice Requires="wps">
            <w:drawing>
              <wp:inline distT="0" distB="0" distL="0" distR="0" wp14:anchorId="4BAA0BCE" wp14:editId="5593C35D">
                <wp:extent cx="5943600" cy="1270"/>
                <wp:effectExtent l="0" t="31750" r="0" b="36830"/>
                <wp:docPr id="18457776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B5D3573"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j+uzSD8CAAB5BAAA&#13;&#10;DgAAAAAAAAAAAAAAAAAxAgAAZHJzL2Uyb0RvYy54bWxQSwECLQAUAAYACAAAACEApvkTOd0AAAAI&#13;&#10;AQAADwAAAAAAAAAAAAAAAACcBAAAZHJzL2Rvd25yZXYueG1sUEsFBgAAAAAEAAQA8wAAAKYFAAAA&#13;&#10;AA==&#13;&#10;" filled="f">
                <w10:anchorlock/>
              </v:rect>
            </w:pict>
          </mc:Fallback>
        </mc:AlternateContent>
      </w:r>
    </w:p>
    <w:p w14:paraId="7C721FF4" w14:textId="77777777" w:rsidR="005B7126" w:rsidRDefault="005B7126">
      <w:pPr>
        <w:pStyle w:val="Heading2"/>
        <w:rPr>
          <w:rFonts w:eastAsia="Times New Roman"/>
          <w:lang w:bidi="ta-IN"/>
        </w:rPr>
      </w:pPr>
      <w:r>
        <w:rPr>
          <w:rStyle w:val="Strong"/>
          <w:rFonts w:eastAsia="Times New Roman"/>
          <w:b/>
          <w:bCs w:val="0"/>
          <w:lang w:bidi="ta-IN"/>
        </w:rPr>
        <w:t>Key Features / Notes:</w:t>
      </w:r>
    </w:p>
    <w:p w14:paraId="4140D7D0" w14:textId="77777777" w:rsidR="005B7126" w:rsidRDefault="005B7126" w:rsidP="005B7126">
      <w:pPr>
        <w:numPr>
          <w:ilvl w:val="0"/>
          <w:numId w:val="22"/>
        </w:numPr>
        <w:spacing w:before="100" w:beforeAutospacing="1" w:after="100" w:afterAutospacing="1"/>
        <w:rPr>
          <w:rFonts w:eastAsia="Times New Roman"/>
          <w:lang w:bidi="ta-IN"/>
        </w:rPr>
      </w:pPr>
      <w:r>
        <w:rPr>
          <w:rFonts w:eastAsia="Times New Roman"/>
          <w:lang w:bidi="ta-IN"/>
        </w:rPr>
        <w:t>Fully motorized and autonomous movement.</w:t>
      </w:r>
    </w:p>
    <w:p w14:paraId="6FA43049" w14:textId="77777777" w:rsidR="005B7126" w:rsidRDefault="005B7126" w:rsidP="005B7126">
      <w:pPr>
        <w:numPr>
          <w:ilvl w:val="0"/>
          <w:numId w:val="22"/>
        </w:numPr>
        <w:spacing w:before="100" w:beforeAutospacing="1" w:after="100" w:afterAutospacing="1"/>
        <w:rPr>
          <w:rFonts w:eastAsia="Times New Roman"/>
          <w:lang w:bidi="ta-IN"/>
        </w:rPr>
      </w:pPr>
      <w:r>
        <w:rPr>
          <w:rFonts w:eastAsia="Times New Roman"/>
          <w:lang w:bidi="ta-IN"/>
        </w:rPr>
        <w:t>Servo-mounted ultrasonic sensor allows multi-angle obstacle detection.</w:t>
      </w:r>
    </w:p>
    <w:p w14:paraId="08DD45AD" w14:textId="77777777" w:rsidR="005B7126" w:rsidRDefault="005B7126" w:rsidP="005B7126">
      <w:pPr>
        <w:numPr>
          <w:ilvl w:val="0"/>
          <w:numId w:val="22"/>
        </w:numPr>
        <w:spacing w:before="100" w:beforeAutospacing="1" w:after="100" w:afterAutospacing="1"/>
        <w:rPr>
          <w:rFonts w:eastAsia="Times New Roman"/>
          <w:lang w:bidi="ta-IN"/>
        </w:rPr>
      </w:pPr>
      <w:r>
        <w:rPr>
          <w:rFonts w:eastAsia="Times New Roman"/>
          <w:lang w:bidi="ta-IN"/>
        </w:rPr>
        <w:t>Real-time distance display on OLED.</w:t>
      </w:r>
    </w:p>
    <w:p w14:paraId="2BC6B991" w14:textId="77777777" w:rsidR="005B7126" w:rsidRDefault="005B7126" w:rsidP="005B7126">
      <w:pPr>
        <w:numPr>
          <w:ilvl w:val="0"/>
          <w:numId w:val="22"/>
        </w:numPr>
        <w:spacing w:before="100" w:beforeAutospacing="1" w:after="100" w:afterAutospacing="1"/>
        <w:rPr>
          <w:rFonts w:eastAsia="Times New Roman"/>
          <w:lang w:bidi="ta-IN"/>
        </w:rPr>
      </w:pPr>
      <w:r>
        <w:rPr>
          <w:rFonts w:eastAsia="Times New Roman"/>
          <w:lang w:bidi="ta-IN"/>
        </w:rPr>
        <w:t>Modular design allows future upgrades (additional sensors, remote control, etc.).</w:t>
      </w:r>
    </w:p>
    <w:p w14:paraId="01C9C09A" w14:textId="77777777" w:rsidR="005B7126" w:rsidRDefault="005B7126" w:rsidP="005B7126">
      <w:pPr>
        <w:numPr>
          <w:ilvl w:val="0"/>
          <w:numId w:val="22"/>
        </w:numPr>
        <w:spacing w:before="100" w:beforeAutospacing="1" w:after="100" w:afterAutospacing="1"/>
        <w:rPr>
          <w:rFonts w:eastAsia="Times New Roman"/>
          <w:lang w:bidi="ta-IN"/>
        </w:rPr>
      </w:pPr>
      <w:r>
        <w:rPr>
          <w:rFonts w:eastAsia="Times New Roman"/>
          <w:lang w:bidi="ta-IN"/>
        </w:rPr>
        <w:t>Optimized battery usage for motors, sensors, and display.</w:t>
      </w:r>
    </w:p>
    <w:p w14:paraId="33EE8E04" w14:textId="77777777" w:rsidR="005B7126" w:rsidRDefault="005B7126">
      <w:pPr>
        <w:spacing w:after="0"/>
        <w:rPr>
          <w:rFonts w:eastAsia="Times New Roman"/>
          <w:lang w:bidi="ta-IN"/>
        </w:rPr>
      </w:pPr>
      <w:r>
        <w:rPr>
          <w:rFonts w:eastAsia="Times New Roman"/>
          <w:noProof/>
          <w:lang w:bidi="ta-IN"/>
        </w:rPr>
        <mc:AlternateContent>
          <mc:Choice Requires="wps">
            <w:drawing>
              <wp:inline distT="0" distB="0" distL="0" distR="0" wp14:anchorId="20BAA559" wp14:editId="336603A7">
                <wp:extent cx="5943600" cy="1270"/>
                <wp:effectExtent l="0" t="31750" r="0" b="36830"/>
                <wp:docPr id="143702347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002A956"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61CB0087" w14:textId="77777777" w:rsidR="005B7126" w:rsidRDefault="005B7126">
      <w:pPr>
        <w:pStyle w:val="Heading2"/>
        <w:rPr>
          <w:rFonts w:eastAsia="Times New Roman"/>
          <w:lang w:bidi="ta-IN"/>
        </w:rPr>
      </w:pPr>
      <w:r>
        <w:rPr>
          <w:rStyle w:val="Strong"/>
          <w:rFonts w:eastAsia="Times New Roman"/>
          <w:b/>
          <w:bCs w:val="0"/>
          <w:lang w:bidi="ta-IN"/>
        </w:rPr>
        <w:t>Arduino Code:</w:t>
      </w:r>
    </w:p>
    <w:p w14:paraId="70988E85" w14:textId="77777777" w:rsidR="00EE254E" w:rsidRPr="00EE254E" w:rsidRDefault="00EE254E" w:rsidP="00EE254E">
      <w:pPr>
        <w:pStyle w:val="HTMLPreformatted"/>
        <w:rPr>
          <w:rStyle w:val="HTMLCode"/>
          <w:lang w:bidi="ta-IN"/>
        </w:rPr>
      </w:pPr>
      <w:r w:rsidRPr="00EE254E">
        <w:rPr>
          <w:rStyle w:val="HTMLCode"/>
          <w:lang w:bidi="ta-IN"/>
        </w:rPr>
        <w:t>#include &lt;</w:t>
      </w:r>
      <w:proofErr w:type="spellStart"/>
      <w:r w:rsidRPr="00EE254E">
        <w:rPr>
          <w:rStyle w:val="HTMLCode"/>
          <w:lang w:bidi="ta-IN"/>
        </w:rPr>
        <w:t>Servo.h</w:t>
      </w:r>
      <w:proofErr w:type="spellEnd"/>
      <w:r w:rsidRPr="00EE254E">
        <w:rPr>
          <w:rStyle w:val="HTMLCode"/>
          <w:lang w:bidi="ta-IN"/>
        </w:rPr>
        <w:t>&gt;</w:t>
      </w:r>
    </w:p>
    <w:p w14:paraId="27A08A37" w14:textId="77777777" w:rsidR="00EE254E" w:rsidRPr="00EE254E" w:rsidRDefault="00EE254E" w:rsidP="00EE254E">
      <w:pPr>
        <w:pStyle w:val="HTMLPreformatted"/>
        <w:rPr>
          <w:rStyle w:val="HTMLCode"/>
          <w:lang w:bidi="ta-IN"/>
        </w:rPr>
      </w:pPr>
      <w:r w:rsidRPr="00EE254E">
        <w:rPr>
          <w:rStyle w:val="HTMLCode"/>
          <w:lang w:bidi="ta-IN"/>
        </w:rPr>
        <w:t>#include &lt;</w:t>
      </w:r>
      <w:proofErr w:type="spellStart"/>
      <w:r w:rsidRPr="00EE254E">
        <w:rPr>
          <w:rStyle w:val="HTMLCode"/>
          <w:lang w:bidi="ta-IN"/>
        </w:rPr>
        <w:t>Wire.h</w:t>
      </w:r>
      <w:proofErr w:type="spellEnd"/>
      <w:r w:rsidRPr="00EE254E">
        <w:rPr>
          <w:rStyle w:val="HTMLCode"/>
          <w:lang w:bidi="ta-IN"/>
        </w:rPr>
        <w:t>&gt;</w:t>
      </w:r>
    </w:p>
    <w:p w14:paraId="54E32A3C" w14:textId="77777777" w:rsidR="00EE254E" w:rsidRPr="00EE254E" w:rsidRDefault="00EE254E" w:rsidP="00EE254E">
      <w:pPr>
        <w:pStyle w:val="HTMLPreformatted"/>
        <w:rPr>
          <w:rStyle w:val="HTMLCode"/>
          <w:lang w:bidi="ta-IN"/>
        </w:rPr>
      </w:pPr>
      <w:r w:rsidRPr="00EE254E">
        <w:rPr>
          <w:rStyle w:val="HTMLCode"/>
          <w:lang w:bidi="ta-IN"/>
        </w:rPr>
        <w:t>#include &lt;</w:t>
      </w:r>
      <w:proofErr w:type="spellStart"/>
      <w:r w:rsidRPr="00EE254E">
        <w:rPr>
          <w:rStyle w:val="HTMLCode"/>
          <w:lang w:bidi="ta-IN"/>
        </w:rPr>
        <w:t>Adafruit_GFX.h</w:t>
      </w:r>
      <w:proofErr w:type="spellEnd"/>
      <w:r w:rsidRPr="00EE254E">
        <w:rPr>
          <w:rStyle w:val="HTMLCode"/>
          <w:lang w:bidi="ta-IN"/>
        </w:rPr>
        <w:t>&gt;</w:t>
      </w:r>
    </w:p>
    <w:p w14:paraId="29D819DD" w14:textId="77777777" w:rsidR="00EE254E" w:rsidRPr="00EE254E" w:rsidRDefault="00EE254E" w:rsidP="00EE254E">
      <w:pPr>
        <w:pStyle w:val="HTMLPreformatted"/>
        <w:rPr>
          <w:rStyle w:val="HTMLCode"/>
          <w:lang w:bidi="ta-IN"/>
        </w:rPr>
      </w:pPr>
      <w:r w:rsidRPr="00EE254E">
        <w:rPr>
          <w:rStyle w:val="HTMLCode"/>
          <w:lang w:bidi="ta-IN"/>
        </w:rPr>
        <w:t>#include &lt;Adafruit_SSD1306.h&gt;</w:t>
      </w:r>
    </w:p>
    <w:p w14:paraId="6264F37F" w14:textId="77777777" w:rsidR="00EE254E" w:rsidRPr="00EE254E" w:rsidRDefault="00EE254E" w:rsidP="00EE254E">
      <w:pPr>
        <w:pStyle w:val="HTMLPreformatted"/>
        <w:rPr>
          <w:rStyle w:val="HTMLCode"/>
          <w:lang w:bidi="ta-IN"/>
        </w:rPr>
      </w:pPr>
    </w:p>
    <w:p w14:paraId="55DE4286" w14:textId="77777777" w:rsidR="00EE254E" w:rsidRPr="00EE254E" w:rsidRDefault="00EE254E" w:rsidP="00EE254E">
      <w:pPr>
        <w:pStyle w:val="HTMLPreformatted"/>
        <w:rPr>
          <w:rStyle w:val="HTMLCode"/>
          <w:lang w:bidi="ta-IN"/>
        </w:rPr>
      </w:pPr>
      <w:r w:rsidRPr="00EE254E">
        <w:rPr>
          <w:rStyle w:val="HTMLCode"/>
          <w:lang w:bidi="ta-IN"/>
        </w:rPr>
        <w:t>// Motor pins</w:t>
      </w:r>
    </w:p>
    <w:p w14:paraId="4AAB0464" w14:textId="77777777" w:rsidR="00EE254E" w:rsidRPr="00EE254E" w:rsidRDefault="00EE254E" w:rsidP="00EE254E">
      <w:pPr>
        <w:pStyle w:val="HTMLPreformatted"/>
        <w:rPr>
          <w:rStyle w:val="HTMLCode"/>
          <w:lang w:bidi="ta-IN"/>
        </w:rPr>
      </w:pPr>
      <w:r w:rsidRPr="00EE254E">
        <w:rPr>
          <w:rStyle w:val="HTMLCode"/>
          <w:lang w:bidi="ta-IN"/>
        </w:rPr>
        <w:t>#define IN1 5</w:t>
      </w:r>
    </w:p>
    <w:p w14:paraId="1DD457E2" w14:textId="77777777" w:rsidR="00EE254E" w:rsidRPr="00EE254E" w:rsidRDefault="00EE254E" w:rsidP="00EE254E">
      <w:pPr>
        <w:pStyle w:val="HTMLPreformatted"/>
        <w:rPr>
          <w:rStyle w:val="HTMLCode"/>
          <w:lang w:bidi="ta-IN"/>
        </w:rPr>
      </w:pPr>
      <w:r w:rsidRPr="00EE254E">
        <w:rPr>
          <w:rStyle w:val="HTMLCode"/>
          <w:lang w:bidi="ta-IN"/>
        </w:rPr>
        <w:t>#define IN2 4</w:t>
      </w:r>
    </w:p>
    <w:p w14:paraId="763C2DA0" w14:textId="77777777" w:rsidR="00EE254E" w:rsidRPr="00EE254E" w:rsidRDefault="00EE254E" w:rsidP="00EE254E">
      <w:pPr>
        <w:pStyle w:val="HTMLPreformatted"/>
        <w:rPr>
          <w:rStyle w:val="HTMLCode"/>
          <w:lang w:bidi="ta-IN"/>
        </w:rPr>
      </w:pPr>
      <w:r w:rsidRPr="00EE254E">
        <w:rPr>
          <w:rStyle w:val="HTMLCode"/>
          <w:lang w:bidi="ta-IN"/>
        </w:rPr>
        <w:t>#define IN3 8</w:t>
      </w:r>
    </w:p>
    <w:p w14:paraId="7DAF39A0" w14:textId="77777777" w:rsidR="00EE254E" w:rsidRPr="00EE254E" w:rsidRDefault="00EE254E" w:rsidP="00EE254E">
      <w:pPr>
        <w:pStyle w:val="HTMLPreformatted"/>
        <w:rPr>
          <w:rStyle w:val="HTMLCode"/>
          <w:lang w:bidi="ta-IN"/>
        </w:rPr>
      </w:pPr>
      <w:r w:rsidRPr="00EE254E">
        <w:rPr>
          <w:rStyle w:val="HTMLCode"/>
          <w:lang w:bidi="ta-IN"/>
        </w:rPr>
        <w:t>#define IN4 12</w:t>
      </w:r>
    </w:p>
    <w:p w14:paraId="46429B8C" w14:textId="77777777" w:rsidR="00EE254E" w:rsidRPr="00EE254E" w:rsidRDefault="00EE254E" w:rsidP="00EE254E">
      <w:pPr>
        <w:pStyle w:val="HTMLPreformatted"/>
        <w:rPr>
          <w:rStyle w:val="HTMLCode"/>
          <w:lang w:bidi="ta-IN"/>
        </w:rPr>
      </w:pPr>
      <w:r w:rsidRPr="00EE254E">
        <w:rPr>
          <w:rStyle w:val="HTMLCode"/>
          <w:lang w:bidi="ta-IN"/>
        </w:rPr>
        <w:t>#define ENA 3</w:t>
      </w:r>
    </w:p>
    <w:p w14:paraId="04561D69" w14:textId="77777777" w:rsidR="00EE254E" w:rsidRPr="00EE254E" w:rsidRDefault="00EE254E" w:rsidP="00EE254E">
      <w:pPr>
        <w:pStyle w:val="HTMLPreformatted"/>
        <w:rPr>
          <w:rStyle w:val="HTMLCode"/>
          <w:lang w:bidi="ta-IN"/>
        </w:rPr>
      </w:pPr>
      <w:r w:rsidRPr="00EE254E">
        <w:rPr>
          <w:rStyle w:val="HTMLCode"/>
          <w:lang w:bidi="ta-IN"/>
        </w:rPr>
        <w:t>#define ENB 11</w:t>
      </w:r>
    </w:p>
    <w:p w14:paraId="76B2E68F" w14:textId="77777777" w:rsidR="00EE254E" w:rsidRPr="00EE254E" w:rsidRDefault="00EE254E" w:rsidP="00EE254E">
      <w:pPr>
        <w:pStyle w:val="HTMLPreformatted"/>
        <w:rPr>
          <w:rStyle w:val="HTMLCode"/>
          <w:lang w:bidi="ta-IN"/>
        </w:rPr>
      </w:pPr>
    </w:p>
    <w:p w14:paraId="4843FC9A" w14:textId="77777777" w:rsidR="00EE254E" w:rsidRPr="00EE254E" w:rsidRDefault="00EE254E" w:rsidP="00EE254E">
      <w:pPr>
        <w:pStyle w:val="HTMLPreformatted"/>
        <w:rPr>
          <w:rStyle w:val="HTMLCode"/>
          <w:lang w:bidi="ta-IN"/>
        </w:rPr>
      </w:pPr>
      <w:r w:rsidRPr="00EE254E">
        <w:rPr>
          <w:rStyle w:val="HTMLCode"/>
          <w:lang w:bidi="ta-IN"/>
        </w:rPr>
        <w:t>// Front ultrasonic sensor pins</w:t>
      </w:r>
    </w:p>
    <w:p w14:paraId="733E7523" w14:textId="77777777" w:rsidR="00EE254E" w:rsidRPr="00EE254E" w:rsidRDefault="00EE254E" w:rsidP="00EE254E">
      <w:pPr>
        <w:pStyle w:val="HTMLPreformatted"/>
        <w:rPr>
          <w:rStyle w:val="HTMLCode"/>
          <w:lang w:bidi="ta-IN"/>
        </w:rPr>
      </w:pPr>
      <w:r w:rsidRPr="00EE254E">
        <w:rPr>
          <w:rStyle w:val="HTMLCode"/>
          <w:lang w:bidi="ta-IN"/>
        </w:rPr>
        <w:t>#define FRONT_TRIG 6</w:t>
      </w:r>
    </w:p>
    <w:p w14:paraId="3E20ADB6" w14:textId="77777777" w:rsidR="00EE254E" w:rsidRPr="00EE254E" w:rsidRDefault="00EE254E" w:rsidP="00EE254E">
      <w:pPr>
        <w:pStyle w:val="HTMLPreformatted"/>
        <w:rPr>
          <w:rStyle w:val="HTMLCode"/>
          <w:lang w:bidi="ta-IN"/>
        </w:rPr>
      </w:pPr>
      <w:r w:rsidRPr="00EE254E">
        <w:rPr>
          <w:rStyle w:val="HTMLCode"/>
          <w:lang w:bidi="ta-IN"/>
        </w:rPr>
        <w:t>#define FRONT_ECHO 7</w:t>
      </w:r>
    </w:p>
    <w:p w14:paraId="06B4EB79" w14:textId="77777777" w:rsidR="00EE254E" w:rsidRPr="00EE254E" w:rsidRDefault="00EE254E" w:rsidP="00EE254E">
      <w:pPr>
        <w:pStyle w:val="HTMLPreformatted"/>
        <w:rPr>
          <w:rStyle w:val="HTMLCode"/>
          <w:lang w:bidi="ta-IN"/>
        </w:rPr>
      </w:pPr>
    </w:p>
    <w:p w14:paraId="65BA37F4" w14:textId="77777777" w:rsidR="00EE254E" w:rsidRPr="00EE254E" w:rsidRDefault="00EE254E" w:rsidP="00EE254E">
      <w:pPr>
        <w:pStyle w:val="HTMLPreformatted"/>
        <w:rPr>
          <w:rStyle w:val="HTMLCode"/>
          <w:lang w:bidi="ta-IN"/>
        </w:rPr>
      </w:pPr>
      <w:r w:rsidRPr="00EE254E">
        <w:rPr>
          <w:rStyle w:val="HTMLCode"/>
          <w:lang w:bidi="ta-IN"/>
        </w:rPr>
        <w:t>// Radar sensor + servo pins</w:t>
      </w:r>
    </w:p>
    <w:p w14:paraId="340171EB" w14:textId="77777777" w:rsidR="00EE254E" w:rsidRPr="00EE254E" w:rsidRDefault="00EE254E" w:rsidP="00EE254E">
      <w:pPr>
        <w:pStyle w:val="HTMLPreformatted"/>
        <w:rPr>
          <w:rStyle w:val="HTMLCode"/>
          <w:lang w:bidi="ta-IN"/>
        </w:rPr>
      </w:pPr>
      <w:r w:rsidRPr="00EE254E">
        <w:rPr>
          <w:rStyle w:val="HTMLCode"/>
          <w:lang w:bidi="ta-IN"/>
        </w:rPr>
        <w:t>#define RADAR_TRIG 9</w:t>
      </w:r>
    </w:p>
    <w:p w14:paraId="367C1BE3" w14:textId="77777777" w:rsidR="00EE254E" w:rsidRPr="00EE254E" w:rsidRDefault="00EE254E" w:rsidP="00EE254E">
      <w:pPr>
        <w:pStyle w:val="HTMLPreformatted"/>
        <w:rPr>
          <w:rStyle w:val="HTMLCode"/>
          <w:lang w:bidi="ta-IN"/>
        </w:rPr>
      </w:pPr>
      <w:r w:rsidRPr="00EE254E">
        <w:rPr>
          <w:rStyle w:val="HTMLCode"/>
          <w:lang w:bidi="ta-IN"/>
        </w:rPr>
        <w:t>#define RADAR_ECHO 10</w:t>
      </w:r>
    </w:p>
    <w:p w14:paraId="5246B34C" w14:textId="77777777" w:rsidR="00EE254E" w:rsidRPr="00EE254E" w:rsidRDefault="00EE254E" w:rsidP="00EE254E">
      <w:pPr>
        <w:pStyle w:val="HTMLPreformatted"/>
        <w:rPr>
          <w:rStyle w:val="HTMLCode"/>
          <w:lang w:bidi="ta-IN"/>
        </w:rPr>
      </w:pPr>
      <w:r w:rsidRPr="00EE254E">
        <w:rPr>
          <w:rStyle w:val="HTMLCode"/>
          <w:lang w:bidi="ta-IN"/>
        </w:rPr>
        <w:t>#define SERVO_PIN 11</w:t>
      </w:r>
    </w:p>
    <w:p w14:paraId="7D5950A9" w14:textId="77777777" w:rsidR="00EE254E" w:rsidRPr="00EE254E" w:rsidRDefault="00EE254E" w:rsidP="00EE254E">
      <w:pPr>
        <w:pStyle w:val="HTMLPreformatted"/>
        <w:rPr>
          <w:rStyle w:val="HTMLCode"/>
          <w:lang w:bidi="ta-IN"/>
        </w:rPr>
      </w:pPr>
    </w:p>
    <w:p w14:paraId="66784C5E" w14:textId="77777777" w:rsidR="00EE254E" w:rsidRPr="00EE254E" w:rsidRDefault="00EE254E" w:rsidP="00EE254E">
      <w:pPr>
        <w:pStyle w:val="HTMLPreformatted"/>
        <w:rPr>
          <w:rStyle w:val="HTMLCode"/>
          <w:lang w:bidi="ta-IN"/>
        </w:rPr>
      </w:pPr>
      <w:r w:rsidRPr="00EE254E">
        <w:rPr>
          <w:rStyle w:val="HTMLCode"/>
          <w:lang w:bidi="ta-IN"/>
        </w:rPr>
        <w:t xml:space="preserve">Servo </w:t>
      </w:r>
      <w:proofErr w:type="spellStart"/>
      <w:r w:rsidRPr="00EE254E">
        <w:rPr>
          <w:rStyle w:val="HTMLCode"/>
          <w:lang w:bidi="ta-IN"/>
        </w:rPr>
        <w:t>radarServo</w:t>
      </w:r>
      <w:proofErr w:type="spellEnd"/>
      <w:r w:rsidRPr="00EE254E">
        <w:rPr>
          <w:rStyle w:val="HTMLCode"/>
          <w:lang w:bidi="ta-IN"/>
        </w:rPr>
        <w:t>;</w:t>
      </w:r>
    </w:p>
    <w:p w14:paraId="30169E6C" w14:textId="77777777" w:rsidR="00EE254E" w:rsidRPr="00EE254E" w:rsidRDefault="00EE254E" w:rsidP="00EE254E">
      <w:pPr>
        <w:pStyle w:val="HTMLPreformatted"/>
        <w:rPr>
          <w:rStyle w:val="HTMLCode"/>
          <w:lang w:bidi="ta-IN"/>
        </w:rPr>
      </w:pPr>
      <w:r w:rsidRPr="00EE254E">
        <w:rPr>
          <w:rStyle w:val="HTMLCode"/>
          <w:lang w:bidi="ta-IN"/>
        </w:rPr>
        <w:t>Adafruit_SSD1306 display(128, 64, &amp;Wire, -1);</w:t>
      </w:r>
    </w:p>
    <w:p w14:paraId="6EC85AC4" w14:textId="77777777" w:rsidR="00EE254E" w:rsidRPr="00EE254E" w:rsidRDefault="00EE254E" w:rsidP="00EE254E">
      <w:pPr>
        <w:pStyle w:val="HTMLPreformatted"/>
        <w:rPr>
          <w:rStyle w:val="HTMLCode"/>
          <w:lang w:bidi="ta-IN"/>
        </w:rPr>
      </w:pPr>
    </w:p>
    <w:p w14:paraId="174F00A0" w14:textId="77777777" w:rsidR="00EE254E" w:rsidRPr="00EE254E" w:rsidRDefault="00EE254E" w:rsidP="00EE254E">
      <w:pPr>
        <w:pStyle w:val="HTMLPreformatted"/>
        <w:rPr>
          <w:rStyle w:val="HTMLCode"/>
          <w:lang w:bidi="ta-IN"/>
        </w:rPr>
      </w:pPr>
      <w:proofErr w:type="spellStart"/>
      <w:r w:rsidRPr="00EE254E">
        <w:rPr>
          <w:rStyle w:val="HTMLCode"/>
          <w:lang w:bidi="ta-IN"/>
        </w:rPr>
        <w:t>int</w:t>
      </w:r>
      <w:proofErr w:type="spellEnd"/>
      <w:r w:rsidRPr="00EE254E">
        <w:rPr>
          <w:rStyle w:val="HTMLCode"/>
          <w:lang w:bidi="ta-IN"/>
        </w:rPr>
        <w:t xml:space="preserve"> threshold = 15; // obstacle threshold in cm</w:t>
      </w:r>
    </w:p>
    <w:p w14:paraId="4CD7B17F" w14:textId="77777777" w:rsidR="00EE254E" w:rsidRPr="00EE254E" w:rsidRDefault="00EE254E" w:rsidP="00EE254E">
      <w:pPr>
        <w:pStyle w:val="HTMLPreformatted"/>
        <w:rPr>
          <w:rStyle w:val="HTMLCode"/>
          <w:lang w:bidi="ta-IN"/>
        </w:rPr>
      </w:pPr>
      <w:r w:rsidRPr="00EE254E">
        <w:rPr>
          <w:rStyle w:val="HTMLCode"/>
          <w:lang w:bidi="ta-IN"/>
        </w:rPr>
        <w:t>bool turning = false;</w:t>
      </w:r>
    </w:p>
    <w:p w14:paraId="09C137E5" w14:textId="77777777" w:rsidR="00EE254E" w:rsidRPr="00EE254E" w:rsidRDefault="00EE254E" w:rsidP="00EE254E">
      <w:pPr>
        <w:pStyle w:val="HTMLPreformatted"/>
        <w:rPr>
          <w:rStyle w:val="HTMLCode"/>
          <w:lang w:bidi="ta-IN"/>
        </w:rPr>
      </w:pPr>
      <w:r w:rsidRPr="00EE254E">
        <w:rPr>
          <w:rStyle w:val="HTMLCode"/>
          <w:lang w:bidi="ta-IN"/>
        </w:rPr>
        <w:t xml:space="preserve">unsigned long </w:t>
      </w:r>
      <w:proofErr w:type="spellStart"/>
      <w:r w:rsidRPr="00EE254E">
        <w:rPr>
          <w:rStyle w:val="HTMLCode"/>
          <w:lang w:bidi="ta-IN"/>
        </w:rPr>
        <w:t>lastTurnTime</w:t>
      </w:r>
      <w:proofErr w:type="spellEnd"/>
      <w:r w:rsidRPr="00EE254E">
        <w:rPr>
          <w:rStyle w:val="HTMLCode"/>
          <w:lang w:bidi="ta-IN"/>
        </w:rPr>
        <w:t xml:space="preserve"> = 0;</w:t>
      </w:r>
    </w:p>
    <w:p w14:paraId="548A0F1A" w14:textId="77777777" w:rsidR="00EE254E" w:rsidRPr="00EE254E" w:rsidRDefault="00EE254E" w:rsidP="00EE254E">
      <w:pPr>
        <w:pStyle w:val="HTMLPreformatted"/>
        <w:rPr>
          <w:rStyle w:val="HTMLCode"/>
          <w:lang w:bidi="ta-IN"/>
        </w:rPr>
      </w:pPr>
    </w:p>
    <w:p w14:paraId="4F723A27" w14:textId="77777777" w:rsidR="00EE254E" w:rsidRPr="00EE254E" w:rsidRDefault="00EE254E" w:rsidP="00EE254E">
      <w:pPr>
        <w:pStyle w:val="HTMLPreformatted"/>
        <w:rPr>
          <w:rStyle w:val="HTMLCode"/>
          <w:lang w:bidi="ta-IN"/>
        </w:rPr>
      </w:pPr>
      <w:r w:rsidRPr="00EE254E">
        <w:rPr>
          <w:rStyle w:val="HTMLCode"/>
          <w:lang w:bidi="ta-IN"/>
        </w:rPr>
        <w:t>void setup() {</w:t>
      </w:r>
    </w:p>
    <w:p w14:paraId="6C2DBE9C"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Serial.begin</w:t>
      </w:r>
      <w:proofErr w:type="spellEnd"/>
      <w:r w:rsidRPr="00EE254E">
        <w:rPr>
          <w:rStyle w:val="HTMLCode"/>
          <w:lang w:bidi="ta-IN"/>
        </w:rPr>
        <w:t>(9600);</w:t>
      </w:r>
    </w:p>
    <w:p w14:paraId="31F65BB6" w14:textId="77777777" w:rsidR="00EE254E" w:rsidRPr="00EE254E" w:rsidRDefault="00EE254E" w:rsidP="00EE254E">
      <w:pPr>
        <w:pStyle w:val="HTMLPreformatted"/>
        <w:rPr>
          <w:rStyle w:val="HTMLCode"/>
          <w:lang w:bidi="ta-IN"/>
        </w:rPr>
      </w:pPr>
    </w:p>
    <w:p w14:paraId="53292451" w14:textId="77777777" w:rsidR="00EE254E" w:rsidRPr="00EE254E" w:rsidRDefault="00EE254E" w:rsidP="00EE254E">
      <w:pPr>
        <w:pStyle w:val="HTMLPreformatted"/>
        <w:rPr>
          <w:rStyle w:val="HTMLCode"/>
          <w:lang w:bidi="ta-IN"/>
        </w:rPr>
      </w:pPr>
      <w:r w:rsidRPr="00EE254E">
        <w:rPr>
          <w:rStyle w:val="HTMLCode"/>
          <w:lang w:bidi="ta-IN"/>
        </w:rPr>
        <w:t xml:space="preserve">  // Motor pins</w:t>
      </w:r>
    </w:p>
    <w:p w14:paraId="6C63110A"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pinMode</w:t>
      </w:r>
      <w:proofErr w:type="spellEnd"/>
      <w:r w:rsidRPr="00EE254E">
        <w:rPr>
          <w:rStyle w:val="HTMLCode"/>
          <w:lang w:bidi="ta-IN"/>
        </w:rPr>
        <w:t>(IN1, OUTPUT);</w:t>
      </w:r>
    </w:p>
    <w:p w14:paraId="2F918FC4"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pinMode</w:t>
      </w:r>
      <w:proofErr w:type="spellEnd"/>
      <w:r w:rsidRPr="00EE254E">
        <w:rPr>
          <w:rStyle w:val="HTMLCode"/>
          <w:lang w:bidi="ta-IN"/>
        </w:rPr>
        <w:t>(IN2, OUTPUT);</w:t>
      </w:r>
    </w:p>
    <w:p w14:paraId="7E4511AA"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pinMode</w:t>
      </w:r>
      <w:proofErr w:type="spellEnd"/>
      <w:r w:rsidRPr="00EE254E">
        <w:rPr>
          <w:rStyle w:val="HTMLCode"/>
          <w:lang w:bidi="ta-IN"/>
        </w:rPr>
        <w:t>(IN3, OUTPUT);</w:t>
      </w:r>
    </w:p>
    <w:p w14:paraId="3AC3A131"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pinMode</w:t>
      </w:r>
      <w:proofErr w:type="spellEnd"/>
      <w:r w:rsidRPr="00EE254E">
        <w:rPr>
          <w:rStyle w:val="HTMLCode"/>
          <w:lang w:bidi="ta-IN"/>
        </w:rPr>
        <w:t>(IN4, OUTPUT);</w:t>
      </w:r>
    </w:p>
    <w:p w14:paraId="7E0BA6FE"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pinMode</w:t>
      </w:r>
      <w:proofErr w:type="spellEnd"/>
      <w:r w:rsidRPr="00EE254E">
        <w:rPr>
          <w:rStyle w:val="HTMLCode"/>
          <w:lang w:bidi="ta-IN"/>
        </w:rPr>
        <w:t>(ENA, OUTPUT);</w:t>
      </w:r>
    </w:p>
    <w:p w14:paraId="20126872"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pinMode</w:t>
      </w:r>
      <w:proofErr w:type="spellEnd"/>
      <w:r w:rsidRPr="00EE254E">
        <w:rPr>
          <w:rStyle w:val="HTMLCode"/>
          <w:lang w:bidi="ta-IN"/>
        </w:rPr>
        <w:t>(ENB, OUTPUT);</w:t>
      </w:r>
    </w:p>
    <w:p w14:paraId="7D3D8ECA"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analogWrite</w:t>
      </w:r>
      <w:proofErr w:type="spellEnd"/>
      <w:r w:rsidRPr="00EE254E">
        <w:rPr>
          <w:rStyle w:val="HTMLCode"/>
          <w:lang w:bidi="ta-IN"/>
        </w:rPr>
        <w:t>(ENA, 180);</w:t>
      </w:r>
    </w:p>
    <w:p w14:paraId="3D9BD01F"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analogWrite</w:t>
      </w:r>
      <w:proofErr w:type="spellEnd"/>
      <w:r w:rsidRPr="00EE254E">
        <w:rPr>
          <w:rStyle w:val="HTMLCode"/>
          <w:lang w:bidi="ta-IN"/>
        </w:rPr>
        <w:t>(ENB, 180);</w:t>
      </w:r>
    </w:p>
    <w:p w14:paraId="1D8C0EF4" w14:textId="77777777" w:rsidR="00EE254E" w:rsidRPr="00EE254E" w:rsidRDefault="00EE254E" w:rsidP="00EE254E">
      <w:pPr>
        <w:pStyle w:val="HTMLPreformatted"/>
        <w:rPr>
          <w:rStyle w:val="HTMLCode"/>
          <w:lang w:bidi="ta-IN"/>
        </w:rPr>
      </w:pPr>
    </w:p>
    <w:p w14:paraId="21266A61" w14:textId="77777777" w:rsidR="00EE254E" w:rsidRPr="00EE254E" w:rsidRDefault="00EE254E" w:rsidP="00EE254E">
      <w:pPr>
        <w:pStyle w:val="HTMLPreformatted"/>
        <w:rPr>
          <w:rStyle w:val="HTMLCode"/>
          <w:lang w:bidi="ta-IN"/>
        </w:rPr>
      </w:pPr>
      <w:r w:rsidRPr="00EE254E">
        <w:rPr>
          <w:rStyle w:val="HTMLCode"/>
          <w:lang w:bidi="ta-IN"/>
        </w:rPr>
        <w:t xml:space="preserve">  // Front sensor</w:t>
      </w:r>
    </w:p>
    <w:p w14:paraId="59CBC681"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pinMode</w:t>
      </w:r>
      <w:proofErr w:type="spellEnd"/>
      <w:r w:rsidRPr="00EE254E">
        <w:rPr>
          <w:rStyle w:val="HTMLCode"/>
          <w:lang w:bidi="ta-IN"/>
        </w:rPr>
        <w:t>(FRONT_TRIG, OUTPUT);</w:t>
      </w:r>
    </w:p>
    <w:p w14:paraId="798B36B3"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pinMode</w:t>
      </w:r>
      <w:proofErr w:type="spellEnd"/>
      <w:r w:rsidRPr="00EE254E">
        <w:rPr>
          <w:rStyle w:val="HTMLCode"/>
          <w:lang w:bidi="ta-IN"/>
        </w:rPr>
        <w:t>(FRONT_ECHO, INPUT);</w:t>
      </w:r>
    </w:p>
    <w:p w14:paraId="6CBE6A2F" w14:textId="77777777" w:rsidR="00EE254E" w:rsidRPr="00EE254E" w:rsidRDefault="00EE254E" w:rsidP="00EE254E">
      <w:pPr>
        <w:pStyle w:val="HTMLPreformatted"/>
        <w:rPr>
          <w:rStyle w:val="HTMLCode"/>
          <w:lang w:bidi="ta-IN"/>
        </w:rPr>
      </w:pPr>
    </w:p>
    <w:p w14:paraId="5FFC8256" w14:textId="77777777" w:rsidR="00EE254E" w:rsidRPr="00EE254E" w:rsidRDefault="00EE254E" w:rsidP="00EE254E">
      <w:pPr>
        <w:pStyle w:val="HTMLPreformatted"/>
        <w:rPr>
          <w:rStyle w:val="HTMLCode"/>
          <w:lang w:bidi="ta-IN"/>
        </w:rPr>
      </w:pPr>
      <w:r w:rsidRPr="00EE254E">
        <w:rPr>
          <w:rStyle w:val="HTMLCode"/>
          <w:lang w:bidi="ta-IN"/>
        </w:rPr>
        <w:t xml:space="preserve">  // Radar sensor + servo</w:t>
      </w:r>
    </w:p>
    <w:p w14:paraId="7521016B"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pinMode</w:t>
      </w:r>
      <w:proofErr w:type="spellEnd"/>
      <w:r w:rsidRPr="00EE254E">
        <w:rPr>
          <w:rStyle w:val="HTMLCode"/>
          <w:lang w:bidi="ta-IN"/>
        </w:rPr>
        <w:t>(RADAR_TRIG, OUTPUT);</w:t>
      </w:r>
    </w:p>
    <w:p w14:paraId="0E406075"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pinMode</w:t>
      </w:r>
      <w:proofErr w:type="spellEnd"/>
      <w:r w:rsidRPr="00EE254E">
        <w:rPr>
          <w:rStyle w:val="HTMLCode"/>
          <w:lang w:bidi="ta-IN"/>
        </w:rPr>
        <w:t>(RADAR_ECHO, INPUT);</w:t>
      </w:r>
    </w:p>
    <w:p w14:paraId="56C12246"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radarServo.attach</w:t>
      </w:r>
      <w:proofErr w:type="spellEnd"/>
      <w:r w:rsidRPr="00EE254E">
        <w:rPr>
          <w:rStyle w:val="HTMLCode"/>
          <w:lang w:bidi="ta-IN"/>
        </w:rPr>
        <w:t>(SERVO_PIN);</w:t>
      </w:r>
    </w:p>
    <w:p w14:paraId="4A4CB2FE" w14:textId="77777777" w:rsidR="00EE254E" w:rsidRPr="00EE254E" w:rsidRDefault="00EE254E" w:rsidP="00EE254E">
      <w:pPr>
        <w:pStyle w:val="HTMLPreformatted"/>
        <w:rPr>
          <w:rStyle w:val="HTMLCode"/>
          <w:lang w:bidi="ta-IN"/>
        </w:rPr>
      </w:pPr>
    </w:p>
    <w:p w14:paraId="7B7B92C3" w14:textId="77777777" w:rsidR="00EE254E" w:rsidRPr="00EE254E" w:rsidRDefault="00EE254E" w:rsidP="00EE254E">
      <w:pPr>
        <w:pStyle w:val="HTMLPreformatted"/>
        <w:rPr>
          <w:rStyle w:val="HTMLCode"/>
          <w:lang w:bidi="ta-IN"/>
        </w:rPr>
      </w:pPr>
      <w:r w:rsidRPr="00EE254E">
        <w:rPr>
          <w:rStyle w:val="HTMLCode"/>
          <w:lang w:bidi="ta-IN"/>
        </w:rPr>
        <w:t xml:space="preserve">  // OLED display</w:t>
      </w:r>
    </w:p>
    <w:p w14:paraId="4EBA3089"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display.begin</w:t>
      </w:r>
      <w:proofErr w:type="spellEnd"/>
      <w:r w:rsidRPr="00EE254E">
        <w:rPr>
          <w:rStyle w:val="HTMLCode"/>
          <w:lang w:bidi="ta-IN"/>
        </w:rPr>
        <w:t>(SSD1306_SWITCHCAPVCC, 0x3C);</w:t>
      </w:r>
    </w:p>
    <w:p w14:paraId="57E4CE9C"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display.clearDisplay</w:t>
      </w:r>
      <w:proofErr w:type="spellEnd"/>
      <w:r w:rsidRPr="00EE254E">
        <w:rPr>
          <w:rStyle w:val="HTMLCode"/>
          <w:lang w:bidi="ta-IN"/>
        </w:rPr>
        <w:t>();</w:t>
      </w:r>
    </w:p>
    <w:p w14:paraId="7FD72483"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display.setTextSize</w:t>
      </w:r>
      <w:proofErr w:type="spellEnd"/>
      <w:r w:rsidRPr="00EE254E">
        <w:rPr>
          <w:rStyle w:val="HTMLCode"/>
          <w:lang w:bidi="ta-IN"/>
        </w:rPr>
        <w:t>(1);</w:t>
      </w:r>
    </w:p>
    <w:p w14:paraId="7BA0C0BA"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display.setTextColor</w:t>
      </w:r>
      <w:proofErr w:type="spellEnd"/>
      <w:r w:rsidRPr="00EE254E">
        <w:rPr>
          <w:rStyle w:val="HTMLCode"/>
          <w:lang w:bidi="ta-IN"/>
        </w:rPr>
        <w:t>(SSD1306_WHITE);</w:t>
      </w:r>
    </w:p>
    <w:p w14:paraId="610EAB9C" w14:textId="77777777" w:rsidR="00EE254E" w:rsidRPr="00EE254E" w:rsidRDefault="00EE254E" w:rsidP="00EE254E">
      <w:pPr>
        <w:pStyle w:val="HTMLPreformatted"/>
        <w:rPr>
          <w:rStyle w:val="HTMLCode"/>
          <w:lang w:bidi="ta-IN"/>
        </w:rPr>
      </w:pPr>
      <w:r w:rsidRPr="00EE254E">
        <w:rPr>
          <w:rStyle w:val="HTMLCode"/>
          <w:lang w:bidi="ta-IN"/>
        </w:rPr>
        <w:t>}</w:t>
      </w:r>
    </w:p>
    <w:p w14:paraId="0ADA6C3F" w14:textId="77777777" w:rsidR="00EE254E" w:rsidRPr="00EE254E" w:rsidRDefault="00EE254E" w:rsidP="00EE254E">
      <w:pPr>
        <w:pStyle w:val="HTMLPreformatted"/>
        <w:rPr>
          <w:rStyle w:val="HTMLCode"/>
          <w:lang w:bidi="ta-IN"/>
        </w:rPr>
      </w:pPr>
    </w:p>
    <w:p w14:paraId="787767ED" w14:textId="77777777" w:rsidR="00EE254E" w:rsidRPr="00EE254E" w:rsidRDefault="00EE254E" w:rsidP="00EE254E">
      <w:pPr>
        <w:pStyle w:val="HTMLPreformatted"/>
        <w:rPr>
          <w:rStyle w:val="HTMLCode"/>
          <w:lang w:bidi="ta-IN"/>
        </w:rPr>
      </w:pPr>
      <w:r w:rsidRPr="00EE254E">
        <w:rPr>
          <w:rStyle w:val="HTMLCode"/>
          <w:lang w:bidi="ta-IN"/>
        </w:rPr>
        <w:t>void loop() {</w:t>
      </w:r>
    </w:p>
    <w:p w14:paraId="17DAF466" w14:textId="77777777" w:rsidR="00EE254E" w:rsidRPr="00EE254E" w:rsidRDefault="00EE254E" w:rsidP="00EE254E">
      <w:pPr>
        <w:pStyle w:val="HTMLPreformatted"/>
        <w:rPr>
          <w:rStyle w:val="HTMLCode"/>
          <w:lang w:bidi="ta-IN"/>
        </w:rPr>
      </w:pPr>
      <w:r w:rsidRPr="00EE254E">
        <w:rPr>
          <w:rStyle w:val="HTMLCode"/>
          <w:lang w:bidi="ta-IN"/>
        </w:rPr>
        <w:t xml:space="preserve">  // Radar sweep</w:t>
      </w:r>
    </w:p>
    <w:p w14:paraId="45DEA5ED" w14:textId="77777777" w:rsidR="00EE254E" w:rsidRPr="00EE254E" w:rsidRDefault="00EE254E" w:rsidP="00EE254E">
      <w:pPr>
        <w:pStyle w:val="HTMLPreformatted"/>
        <w:rPr>
          <w:rStyle w:val="HTMLCode"/>
          <w:lang w:bidi="ta-IN"/>
        </w:rPr>
      </w:pPr>
      <w:r w:rsidRPr="00EE254E">
        <w:rPr>
          <w:rStyle w:val="HTMLCode"/>
          <w:lang w:bidi="ta-IN"/>
        </w:rPr>
        <w:t xml:space="preserve">  for(</w:t>
      </w:r>
      <w:proofErr w:type="spellStart"/>
      <w:r w:rsidRPr="00EE254E">
        <w:rPr>
          <w:rStyle w:val="HTMLCode"/>
          <w:lang w:bidi="ta-IN"/>
        </w:rPr>
        <w:t>int</w:t>
      </w:r>
      <w:proofErr w:type="spellEnd"/>
      <w:r w:rsidRPr="00EE254E">
        <w:rPr>
          <w:rStyle w:val="HTMLCode"/>
          <w:lang w:bidi="ta-IN"/>
        </w:rPr>
        <w:t xml:space="preserve"> </w:t>
      </w:r>
      <w:proofErr w:type="spellStart"/>
      <w:r w:rsidRPr="00EE254E">
        <w:rPr>
          <w:rStyle w:val="HTMLCode"/>
          <w:lang w:bidi="ta-IN"/>
        </w:rPr>
        <w:t>pos</w:t>
      </w:r>
      <w:proofErr w:type="spellEnd"/>
      <w:r w:rsidRPr="00EE254E">
        <w:rPr>
          <w:rStyle w:val="HTMLCode"/>
          <w:lang w:bidi="ta-IN"/>
        </w:rPr>
        <w:t xml:space="preserve"> = 15; </w:t>
      </w:r>
      <w:proofErr w:type="spellStart"/>
      <w:r w:rsidRPr="00EE254E">
        <w:rPr>
          <w:rStyle w:val="HTMLCode"/>
          <w:lang w:bidi="ta-IN"/>
        </w:rPr>
        <w:t>pos</w:t>
      </w:r>
      <w:proofErr w:type="spellEnd"/>
      <w:r w:rsidRPr="00EE254E">
        <w:rPr>
          <w:rStyle w:val="HTMLCode"/>
          <w:lang w:bidi="ta-IN"/>
        </w:rPr>
        <w:t xml:space="preserve"> &lt;= 190; </w:t>
      </w:r>
      <w:proofErr w:type="spellStart"/>
      <w:r w:rsidRPr="00EE254E">
        <w:rPr>
          <w:rStyle w:val="HTMLCode"/>
          <w:lang w:bidi="ta-IN"/>
        </w:rPr>
        <w:t>pos</w:t>
      </w:r>
      <w:proofErr w:type="spellEnd"/>
      <w:r w:rsidRPr="00EE254E">
        <w:rPr>
          <w:rStyle w:val="HTMLCode"/>
          <w:lang w:bidi="ta-IN"/>
        </w:rPr>
        <w:t xml:space="preserve"> += 5){</w:t>
      </w:r>
    </w:p>
    <w:p w14:paraId="099049C5"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radarServo.write</w:t>
      </w:r>
      <w:proofErr w:type="spellEnd"/>
      <w:r w:rsidRPr="00EE254E">
        <w:rPr>
          <w:rStyle w:val="HTMLCode"/>
          <w:lang w:bidi="ta-IN"/>
        </w:rPr>
        <w:t>(</w:t>
      </w:r>
      <w:proofErr w:type="spellStart"/>
      <w:r w:rsidRPr="00EE254E">
        <w:rPr>
          <w:rStyle w:val="HTMLCode"/>
          <w:lang w:bidi="ta-IN"/>
        </w:rPr>
        <w:t>pos</w:t>
      </w:r>
      <w:proofErr w:type="spellEnd"/>
      <w:r w:rsidRPr="00EE254E">
        <w:rPr>
          <w:rStyle w:val="HTMLCode"/>
          <w:lang w:bidi="ta-IN"/>
        </w:rPr>
        <w:t>);</w:t>
      </w:r>
    </w:p>
    <w:p w14:paraId="7F6AC7C7" w14:textId="77777777" w:rsidR="00EE254E" w:rsidRPr="00EE254E" w:rsidRDefault="00EE254E" w:rsidP="00EE254E">
      <w:pPr>
        <w:pStyle w:val="HTMLPreformatted"/>
        <w:rPr>
          <w:rStyle w:val="HTMLCode"/>
          <w:lang w:bidi="ta-IN"/>
        </w:rPr>
      </w:pPr>
      <w:r w:rsidRPr="00EE254E">
        <w:rPr>
          <w:rStyle w:val="HTMLCode"/>
          <w:lang w:bidi="ta-IN"/>
        </w:rPr>
        <w:t xml:space="preserve">    delay(30);</w:t>
      </w:r>
    </w:p>
    <w:p w14:paraId="3E7F2CDB"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int</w:t>
      </w:r>
      <w:proofErr w:type="spellEnd"/>
      <w:r w:rsidRPr="00EE254E">
        <w:rPr>
          <w:rStyle w:val="HTMLCode"/>
          <w:lang w:bidi="ta-IN"/>
        </w:rPr>
        <w:t xml:space="preserve"> </w:t>
      </w:r>
      <w:proofErr w:type="spellStart"/>
      <w:r w:rsidRPr="00EE254E">
        <w:rPr>
          <w:rStyle w:val="HTMLCode"/>
          <w:lang w:bidi="ta-IN"/>
        </w:rPr>
        <w:t>radarDist</w:t>
      </w:r>
      <w:proofErr w:type="spellEnd"/>
      <w:r w:rsidRPr="00EE254E">
        <w:rPr>
          <w:rStyle w:val="HTMLCode"/>
          <w:lang w:bidi="ta-IN"/>
        </w:rPr>
        <w:t xml:space="preserve"> = </w:t>
      </w:r>
      <w:proofErr w:type="spellStart"/>
      <w:r w:rsidRPr="00EE254E">
        <w:rPr>
          <w:rStyle w:val="HTMLCode"/>
          <w:lang w:bidi="ta-IN"/>
        </w:rPr>
        <w:t>getDistance</w:t>
      </w:r>
      <w:proofErr w:type="spellEnd"/>
      <w:r w:rsidRPr="00EE254E">
        <w:rPr>
          <w:rStyle w:val="HTMLCode"/>
          <w:lang w:bidi="ta-IN"/>
        </w:rPr>
        <w:t>(RADAR_TRIG, RADAR_ECHO);</w:t>
      </w:r>
    </w:p>
    <w:p w14:paraId="2FE8A84C"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Serial.print</w:t>
      </w:r>
      <w:proofErr w:type="spellEnd"/>
      <w:r w:rsidRPr="00EE254E">
        <w:rPr>
          <w:rStyle w:val="HTMLCode"/>
          <w:lang w:bidi="ta-IN"/>
        </w:rPr>
        <w:t>(</w:t>
      </w:r>
      <w:proofErr w:type="spellStart"/>
      <w:r w:rsidRPr="00EE254E">
        <w:rPr>
          <w:rStyle w:val="HTMLCode"/>
          <w:lang w:bidi="ta-IN"/>
        </w:rPr>
        <w:t>pos</w:t>
      </w:r>
      <w:proofErr w:type="spellEnd"/>
      <w:r w:rsidRPr="00EE254E">
        <w:rPr>
          <w:rStyle w:val="HTMLCode"/>
          <w:lang w:bidi="ta-IN"/>
        </w:rPr>
        <w:t xml:space="preserve">); </w:t>
      </w:r>
      <w:proofErr w:type="spellStart"/>
      <w:r w:rsidRPr="00EE254E">
        <w:rPr>
          <w:rStyle w:val="HTMLCode"/>
          <w:lang w:bidi="ta-IN"/>
        </w:rPr>
        <w:t>Serial.print</w:t>
      </w:r>
      <w:proofErr w:type="spellEnd"/>
      <w:r w:rsidRPr="00EE254E">
        <w:rPr>
          <w:rStyle w:val="HTMLCode"/>
          <w:lang w:bidi="ta-IN"/>
        </w:rPr>
        <w:t xml:space="preserve">(","); </w:t>
      </w:r>
      <w:proofErr w:type="spellStart"/>
      <w:r w:rsidRPr="00EE254E">
        <w:rPr>
          <w:rStyle w:val="HTMLCode"/>
          <w:lang w:bidi="ta-IN"/>
        </w:rPr>
        <w:t>Serial.print</w:t>
      </w:r>
      <w:proofErr w:type="spellEnd"/>
      <w:r w:rsidRPr="00EE254E">
        <w:rPr>
          <w:rStyle w:val="HTMLCode"/>
          <w:lang w:bidi="ta-IN"/>
        </w:rPr>
        <w:t>(</w:t>
      </w:r>
      <w:proofErr w:type="spellStart"/>
      <w:r w:rsidRPr="00EE254E">
        <w:rPr>
          <w:rStyle w:val="HTMLCode"/>
          <w:lang w:bidi="ta-IN"/>
        </w:rPr>
        <w:t>radarDist</w:t>
      </w:r>
      <w:proofErr w:type="spellEnd"/>
      <w:r w:rsidRPr="00EE254E">
        <w:rPr>
          <w:rStyle w:val="HTMLCode"/>
          <w:lang w:bidi="ta-IN"/>
        </w:rPr>
        <w:t xml:space="preserve">); </w:t>
      </w:r>
      <w:proofErr w:type="spellStart"/>
      <w:r w:rsidRPr="00EE254E">
        <w:rPr>
          <w:rStyle w:val="HTMLCode"/>
          <w:lang w:bidi="ta-IN"/>
        </w:rPr>
        <w:t>Serial.println</w:t>
      </w:r>
      <w:proofErr w:type="spellEnd"/>
      <w:r w:rsidRPr="00EE254E">
        <w:rPr>
          <w:rStyle w:val="HTMLCode"/>
          <w:lang w:bidi="ta-IN"/>
        </w:rPr>
        <w:t>(".");</w:t>
      </w:r>
    </w:p>
    <w:p w14:paraId="0B8D442E" w14:textId="77777777" w:rsidR="00EE254E" w:rsidRPr="00EE254E" w:rsidRDefault="00EE254E" w:rsidP="00EE254E">
      <w:pPr>
        <w:pStyle w:val="HTMLPreformatted"/>
        <w:rPr>
          <w:rStyle w:val="HTMLCode"/>
          <w:lang w:bidi="ta-IN"/>
        </w:rPr>
      </w:pPr>
      <w:r w:rsidRPr="00EE254E">
        <w:rPr>
          <w:rStyle w:val="HTMLCode"/>
          <w:lang w:bidi="ta-IN"/>
        </w:rPr>
        <w:t xml:space="preserve">  }</w:t>
      </w:r>
    </w:p>
    <w:p w14:paraId="457D40A6" w14:textId="77777777" w:rsidR="00EE254E" w:rsidRPr="00EE254E" w:rsidRDefault="00EE254E" w:rsidP="00EE254E">
      <w:pPr>
        <w:pStyle w:val="HTMLPreformatted"/>
        <w:rPr>
          <w:rStyle w:val="HTMLCode"/>
          <w:lang w:bidi="ta-IN"/>
        </w:rPr>
      </w:pPr>
      <w:r w:rsidRPr="00EE254E">
        <w:rPr>
          <w:rStyle w:val="HTMLCode"/>
          <w:lang w:bidi="ta-IN"/>
        </w:rPr>
        <w:t xml:space="preserve">  for(</w:t>
      </w:r>
      <w:proofErr w:type="spellStart"/>
      <w:r w:rsidRPr="00EE254E">
        <w:rPr>
          <w:rStyle w:val="HTMLCode"/>
          <w:lang w:bidi="ta-IN"/>
        </w:rPr>
        <w:t>int</w:t>
      </w:r>
      <w:proofErr w:type="spellEnd"/>
      <w:r w:rsidRPr="00EE254E">
        <w:rPr>
          <w:rStyle w:val="HTMLCode"/>
          <w:lang w:bidi="ta-IN"/>
        </w:rPr>
        <w:t xml:space="preserve"> </w:t>
      </w:r>
      <w:proofErr w:type="spellStart"/>
      <w:r w:rsidRPr="00EE254E">
        <w:rPr>
          <w:rStyle w:val="HTMLCode"/>
          <w:lang w:bidi="ta-IN"/>
        </w:rPr>
        <w:t>pos</w:t>
      </w:r>
      <w:proofErr w:type="spellEnd"/>
      <w:r w:rsidRPr="00EE254E">
        <w:rPr>
          <w:rStyle w:val="HTMLCode"/>
          <w:lang w:bidi="ta-IN"/>
        </w:rPr>
        <w:t xml:space="preserve"> = 190; </w:t>
      </w:r>
      <w:proofErr w:type="spellStart"/>
      <w:r w:rsidRPr="00EE254E">
        <w:rPr>
          <w:rStyle w:val="HTMLCode"/>
          <w:lang w:bidi="ta-IN"/>
        </w:rPr>
        <w:t>pos</w:t>
      </w:r>
      <w:proofErr w:type="spellEnd"/>
      <w:r w:rsidRPr="00EE254E">
        <w:rPr>
          <w:rStyle w:val="HTMLCode"/>
          <w:lang w:bidi="ta-IN"/>
        </w:rPr>
        <w:t xml:space="preserve"> &gt;= 15; </w:t>
      </w:r>
      <w:proofErr w:type="spellStart"/>
      <w:r w:rsidRPr="00EE254E">
        <w:rPr>
          <w:rStyle w:val="HTMLCode"/>
          <w:lang w:bidi="ta-IN"/>
        </w:rPr>
        <w:t>pos</w:t>
      </w:r>
      <w:proofErr w:type="spellEnd"/>
      <w:r w:rsidRPr="00EE254E">
        <w:rPr>
          <w:rStyle w:val="HTMLCode"/>
          <w:lang w:bidi="ta-IN"/>
        </w:rPr>
        <w:t xml:space="preserve"> -= 5){</w:t>
      </w:r>
    </w:p>
    <w:p w14:paraId="7125F306"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radarServo.write</w:t>
      </w:r>
      <w:proofErr w:type="spellEnd"/>
      <w:r w:rsidRPr="00EE254E">
        <w:rPr>
          <w:rStyle w:val="HTMLCode"/>
          <w:lang w:bidi="ta-IN"/>
        </w:rPr>
        <w:t>(</w:t>
      </w:r>
      <w:proofErr w:type="spellStart"/>
      <w:r w:rsidRPr="00EE254E">
        <w:rPr>
          <w:rStyle w:val="HTMLCode"/>
          <w:lang w:bidi="ta-IN"/>
        </w:rPr>
        <w:t>pos</w:t>
      </w:r>
      <w:proofErr w:type="spellEnd"/>
      <w:r w:rsidRPr="00EE254E">
        <w:rPr>
          <w:rStyle w:val="HTMLCode"/>
          <w:lang w:bidi="ta-IN"/>
        </w:rPr>
        <w:t>);</w:t>
      </w:r>
    </w:p>
    <w:p w14:paraId="57E91B66" w14:textId="77777777" w:rsidR="00EE254E" w:rsidRPr="00EE254E" w:rsidRDefault="00EE254E" w:rsidP="00EE254E">
      <w:pPr>
        <w:pStyle w:val="HTMLPreformatted"/>
        <w:rPr>
          <w:rStyle w:val="HTMLCode"/>
          <w:lang w:bidi="ta-IN"/>
        </w:rPr>
      </w:pPr>
      <w:r w:rsidRPr="00EE254E">
        <w:rPr>
          <w:rStyle w:val="HTMLCode"/>
          <w:lang w:bidi="ta-IN"/>
        </w:rPr>
        <w:t xml:space="preserve">    delay(30);</w:t>
      </w:r>
    </w:p>
    <w:p w14:paraId="24CCF963"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int</w:t>
      </w:r>
      <w:proofErr w:type="spellEnd"/>
      <w:r w:rsidRPr="00EE254E">
        <w:rPr>
          <w:rStyle w:val="HTMLCode"/>
          <w:lang w:bidi="ta-IN"/>
        </w:rPr>
        <w:t xml:space="preserve"> </w:t>
      </w:r>
      <w:proofErr w:type="spellStart"/>
      <w:r w:rsidRPr="00EE254E">
        <w:rPr>
          <w:rStyle w:val="HTMLCode"/>
          <w:lang w:bidi="ta-IN"/>
        </w:rPr>
        <w:t>radarDist</w:t>
      </w:r>
      <w:proofErr w:type="spellEnd"/>
      <w:r w:rsidRPr="00EE254E">
        <w:rPr>
          <w:rStyle w:val="HTMLCode"/>
          <w:lang w:bidi="ta-IN"/>
        </w:rPr>
        <w:t xml:space="preserve"> = </w:t>
      </w:r>
      <w:proofErr w:type="spellStart"/>
      <w:r w:rsidRPr="00EE254E">
        <w:rPr>
          <w:rStyle w:val="HTMLCode"/>
          <w:lang w:bidi="ta-IN"/>
        </w:rPr>
        <w:t>getDistance</w:t>
      </w:r>
      <w:proofErr w:type="spellEnd"/>
      <w:r w:rsidRPr="00EE254E">
        <w:rPr>
          <w:rStyle w:val="HTMLCode"/>
          <w:lang w:bidi="ta-IN"/>
        </w:rPr>
        <w:t>(RADAR_TRIG, RADAR_ECHO);</w:t>
      </w:r>
    </w:p>
    <w:p w14:paraId="668822EE"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Serial.print</w:t>
      </w:r>
      <w:proofErr w:type="spellEnd"/>
      <w:r w:rsidRPr="00EE254E">
        <w:rPr>
          <w:rStyle w:val="HTMLCode"/>
          <w:lang w:bidi="ta-IN"/>
        </w:rPr>
        <w:t>(</w:t>
      </w:r>
      <w:proofErr w:type="spellStart"/>
      <w:r w:rsidRPr="00EE254E">
        <w:rPr>
          <w:rStyle w:val="HTMLCode"/>
          <w:lang w:bidi="ta-IN"/>
        </w:rPr>
        <w:t>pos</w:t>
      </w:r>
      <w:proofErr w:type="spellEnd"/>
      <w:r w:rsidRPr="00EE254E">
        <w:rPr>
          <w:rStyle w:val="HTMLCode"/>
          <w:lang w:bidi="ta-IN"/>
        </w:rPr>
        <w:t xml:space="preserve">); </w:t>
      </w:r>
      <w:proofErr w:type="spellStart"/>
      <w:r w:rsidRPr="00EE254E">
        <w:rPr>
          <w:rStyle w:val="HTMLCode"/>
          <w:lang w:bidi="ta-IN"/>
        </w:rPr>
        <w:t>Serial.print</w:t>
      </w:r>
      <w:proofErr w:type="spellEnd"/>
      <w:r w:rsidRPr="00EE254E">
        <w:rPr>
          <w:rStyle w:val="HTMLCode"/>
          <w:lang w:bidi="ta-IN"/>
        </w:rPr>
        <w:t xml:space="preserve">(","); </w:t>
      </w:r>
      <w:proofErr w:type="spellStart"/>
      <w:r w:rsidRPr="00EE254E">
        <w:rPr>
          <w:rStyle w:val="HTMLCode"/>
          <w:lang w:bidi="ta-IN"/>
        </w:rPr>
        <w:t>Serial.print</w:t>
      </w:r>
      <w:proofErr w:type="spellEnd"/>
      <w:r w:rsidRPr="00EE254E">
        <w:rPr>
          <w:rStyle w:val="HTMLCode"/>
          <w:lang w:bidi="ta-IN"/>
        </w:rPr>
        <w:t>(</w:t>
      </w:r>
      <w:proofErr w:type="spellStart"/>
      <w:r w:rsidRPr="00EE254E">
        <w:rPr>
          <w:rStyle w:val="HTMLCode"/>
          <w:lang w:bidi="ta-IN"/>
        </w:rPr>
        <w:t>radarDist</w:t>
      </w:r>
      <w:proofErr w:type="spellEnd"/>
      <w:r w:rsidRPr="00EE254E">
        <w:rPr>
          <w:rStyle w:val="HTMLCode"/>
          <w:lang w:bidi="ta-IN"/>
        </w:rPr>
        <w:t xml:space="preserve">); </w:t>
      </w:r>
      <w:proofErr w:type="spellStart"/>
      <w:r w:rsidRPr="00EE254E">
        <w:rPr>
          <w:rStyle w:val="HTMLCode"/>
          <w:lang w:bidi="ta-IN"/>
        </w:rPr>
        <w:t>Serial.println</w:t>
      </w:r>
      <w:proofErr w:type="spellEnd"/>
      <w:r w:rsidRPr="00EE254E">
        <w:rPr>
          <w:rStyle w:val="HTMLCode"/>
          <w:lang w:bidi="ta-IN"/>
        </w:rPr>
        <w:t>(".");</w:t>
      </w:r>
    </w:p>
    <w:p w14:paraId="0FB0E7BF" w14:textId="77777777" w:rsidR="00EE254E" w:rsidRPr="00EE254E" w:rsidRDefault="00EE254E" w:rsidP="00EE254E">
      <w:pPr>
        <w:pStyle w:val="HTMLPreformatted"/>
        <w:rPr>
          <w:rStyle w:val="HTMLCode"/>
          <w:lang w:bidi="ta-IN"/>
        </w:rPr>
      </w:pPr>
      <w:r w:rsidRPr="00EE254E">
        <w:rPr>
          <w:rStyle w:val="HTMLCode"/>
          <w:lang w:bidi="ta-IN"/>
        </w:rPr>
        <w:t xml:space="preserve">  }</w:t>
      </w:r>
    </w:p>
    <w:p w14:paraId="10B7315A" w14:textId="77777777" w:rsidR="00EE254E" w:rsidRPr="00EE254E" w:rsidRDefault="00EE254E" w:rsidP="00EE254E">
      <w:pPr>
        <w:pStyle w:val="HTMLPreformatted"/>
        <w:rPr>
          <w:rStyle w:val="HTMLCode"/>
          <w:lang w:bidi="ta-IN"/>
        </w:rPr>
      </w:pPr>
    </w:p>
    <w:p w14:paraId="5EED0E8E" w14:textId="77777777" w:rsidR="00EE254E" w:rsidRPr="00EE254E" w:rsidRDefault="00EE254E" w:rsidP="00EE254E">
      <w:pPr>
        <w:pStyle w:val="HTMLPreformatted"/>
        <w:rPr>
          <w:rStyle w:val="HTMLCode"/>
          <w:lang w:bidi="ta-IN"/>
        </w:rPr>
      </w:pPr>
      <w:r w:rsidRPr="00EE254E">
        <w:rPr>
          <w:rStyle w:val="HTMLCode"/>
          <w:lang w:bidi="ta-IN"/>
        </w:rPr>
        <w:t xml:space="preserve">  // Front obstacle check</w:t>
      </w:r>
    </w:p>
    <w:p w14:paraId="475434A7"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int</w:t>
      </w:r>
      <w:proofErr w:type="spellEnd"/>
      <w:r w:rsidRPr="00EE254E">
        <w:rPr>
          <w:rStyle w:val="HTMLCode"/>
          <w:lang w:bidi="ta-IN"/>
        </w:rPr>
        <w:t xml:space="preserve"> </w:t>
      </w:r>
      <w:proofErr w:type="spellStart"/>
      <w:r w:rsidRPr="00EE254E">
        <w:rPr>
          <w:rStyle w:val="HTMLCode"/>
          <w:lang w:bidi="ta-IN"/>
        </w:rPr>
        <w:t>frontDist</w:t>
      </w:r>
      <w:proofErr w:type="spellEnd"/>
      <w:r w:rsidRPr="00EE254E">
        <w:rPr>
          <w:rStyle w:val="HTMLCode"/>
          <w:lang w:bidi="ta-IN"/>
        </w:rPr>
        <w:t xml:space="preserve"> = </w:t>
      </w:r>
      <w:proofErr w:type="spellStart"/>
      <w:r w:rsidRPr="00EE254E">
        <w:rPr>
          <w:rStyle w:val="HTMLCode"/>
          <w:lang w:bidi="ta-IN"/>
        </w:rPr>
        <w:t>getDistance</w:t>
      </w:r>
      <w:proofErr w:type="spellEnd"/>
      <w:r w:rsidRPr="00EE254E">
        <w:rPr>
          <w:rStyle w:val="HTMLCode"/>
          <w:lang w:bidi="ta-IN"/>
        </w:rPr>
        <w:t>(FRONT_TRIG, FRONT_ECHO);</w:t>
      </w:r>
    </w:p>
    <w:p w14:paraId="0474C70F"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displayDistance</w:t>
      </w:r>
      <w:proofErr w:type="spellEnd"/>
      <w:r w:rsidRPr="00EE254E">
        <w:rPr>
          <w:rStyle w:val="HTMLCode"/>
          <w:lang w:bidi="ta-IN"/>
        </w:rPr>
        <w:t>(</w:t>
      </w:r>
      <w:proofErr w:type="spellStart"/>
      <w:r w:rsidRPr="00EE254E">
        <w:rPr>
          <w:rStyle w:val="HTMLCode"/>
          <w:lang w:bidi="ta-IN"/>
        </w:rPr>
        <w:t>frontDist</w:t>
      </w:r>
      <w:proofErr w:type="spellEnd"/>
      <w:r w:rsidRPr="00EE254E">
        <w:rPr>
          <w:rStyle w:val="HTMLCode"/>
          <w:lang w:bidi="ta-IN"/>
        </w:rPr>
        <w:t>);</w:t>
      </w:r>
    </w:p>
    <w:p w14:paraId="0F053C81" w14:textId="77777777" w:rsidR="00EE254E" w:rsidRPr="00EE254E" w:rsidRDefault="00EE254E" w:rsidP="00EE254E">
      <w:pPr>
        <w:pStyle w:val="HTMLPreformatted"/>
        <w:rPr>
          <w:rStyle w:val="HTMLCode"/>
          <w:lang w:bidi="ta-IN"/>
        </w:rPr>
      </w:pPr>
    </w:p>
    <w:p w14:paraId="56EEE13A" w14:textId="77777777" w:rsidR="00EE254E" w:rsidRPr="00EE254E" w:rsidRDefault="00EE254E" w:rsidP="00EE254E">
      <w:pPr>
        <w:pStyle w:val="HTMLPreformatted"/>
        <w:rPr>
          <w:rStyle w:val="HTMLCode"/>
          <w:lang w:bidi="ta-IN"/>
        </w:rPr>
      </w:pPr>
      <w:r w:rsidRPr="00EE254E">
        <w:rPr>
          <w:rStyle w:val="HTMLCode"/>
          <w:lang w:bidi="ta-IN"/>
        </w:rPr>
        <w:t xml:space="preserve">  if(</w:t>
      </w:r>
      <w:proofErr w:type="spellStart"/>
      <w:r w:rsidRPr="00EE254E">
        <w:rPr>
          <w:rStyle w:val="HTMLCode"/>
          <w:lang w:bidi="ta-IN"/>
        </w:rPr>
        <w:t>frontDist</w:t>
      </w:r>
      <w:proofErr w:type="spellEnd"/>
      <w:r w:rsidRPr="00EE254E">
        <w:rPr>
          <w:rStyle w:val="HTMLCode"/>
          <w:lang w:bidi="ta-IN"/>
        </w:rPr>
        <w:t xml:space="preserve"> &gt; 0 &amp;&amp; </w:t>
      </w:r>
      <w:proofErr w:type="spellStart"/>
      <w:r w:rsidRPr="00EE254E">
        <w:rPr>
          <w:rStyle w:val="HTMLCode"/>
          <w:lang w:bidi="ta-IN"/>
        </w:rPr>
        <w:t>frontDist</w:t>
      </w:r>
      <w:proofErr w:type="spellEnd"/>
      <w:r w:rsidRPr="00EE254E">
        <w:rPr>
          <w:rStyle w:val="HTMLCode"/>
          <w:lang w:bidi="ta-IN"/>
        </w:rPr>
        <w:t xml:space="preserve"> &lt; threshold &amp;&amp; !turning){</w:t>
      </w:r>
    </w:p>
    <w:p w14:paraId="25434909"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stopBot</w:t>
      </w:r>
      <w:proofErr w:type="spellEnd"/>
      <w:r w:rsidRPr="00EE254E">
        <w:rPr>
          <w:rStyle w:val="HTMLCode"/>
          <w:lang w:bidi="ta-IN"/>
        </w:rPr>
        <w:t>();</w:t>
      </w:r>
    </w:p>
    <w:p w14:paraId="2155A561"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backUp</w:t>
      </w:r>
      <w:proofErr w:type="spellEnd"/>
      <w:r w:rsidRPr="00EE254E">
        <w:rPr>
          <w:rStyle w:val="HTMLCode"/>
          <w:lang w:bidi="ta-IN"/>
        </w:rPr>
        <w:t>();</w:t>
      </w:r>
    </w:p>
    <w:p w14:paraId="6DB63C2C"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turnRight</w:t>
      </w:r>
      <w:proofErr w:type="spellEnd"/>
      <w:r w:rsidRPr="00EE254E">
        <w:rPr>
          <w:rStyle w:val="HTMLCode"/>
          <w:lang w:bidi="ta-IN"/>
        </w:rPr>
        <w:t>();</w:t>
      </w:r>
    </w:p>
    <w:p w14:paraId="032F5E32"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lastTurnTime</w:t>
      </w:r>
      <w:proofErr w:type="spellEnd"/>
      <w:r w:rsidRPr="00EE254E">
        <w:rPr>
          <w:rStyle w:val="HTMLCode"/>
          <w:lang w:bidi="ta-IN"/>
        </w:rPr>
        <w:t xml:space="preserve"> = </w:t>
      </w:r>
      <w:proofErr w:type="spellStart"/>
      <w:r w:rsidRPr="00EE254E">
        <w:rPr>
          <w:rStyle w:val="HTMLCode"/>
          <w:lang w:bidi="ta-IN"/>
        </w:rPr>
        <w:t>millis</w:t>
      </w:r>
      <w:proofErr w:type="spellEnd"/>
      <w:r w:rsidRPr="00EE254E">
        <w:rPr>
          <w:rStyle w:val="HTMLCode"/>
          <w:lang w:bidi="ta-IN"/>
        </w:rPr>
        <w:t>();</w:t>
      </w:r>
    </w:p>
    <w:p w14:paraId="4B3D6188" w14:textId="77777777" w:rsidR="00EE254E" w:rsidRPr="00EE254E" w:rsidRDefault="00EE254E" w:rsidP="00EE254E">
      <w:pPr>
        <w:pStyle w:val="HTMLPreformatted"/>
        <w:rPr>
          <w:rStyle w:val="HTMLCode"/>
          <w:lang w:bidi="ta-IN"/>
        </w:rPr>
      </w:pPr>
      <w:r w:rsidRPr="00EE254E">
        <w:rPr>
          <w:rStyle w:val="HTMLCode"/>
          <w:lang w:bidi="ta-IN"/>
        </w:rPr>
        <w:t xml:space="preserve">    turning = true;</w:t>
      </w:r>
    </w:p>
    <w:p w14:paraId="0CD36F2F" w14:textId="77777777" w:rsidR="00EE254E" w:rsidRPr="00EE254E" w:rsidRDefault="00EE254E" w:rsidP="00EE254E">
      <w:pPr>
        <w:pStyle w:val="HTMLPreformatted"/>
        <w:rPr>
          <w:rStyle w:val="HTMLCode"/>
          <w:lang w:bidi="ta-IN"/>
        </w:rPr>
      </w:pPr>
      <w:r w:rsidRPr="00EE254E">
        <w:rPr>
          <w:rStyle w:val="HTMLCode"/>
          <w:lang w:bidi="ta-IN"/>
        </w:rPr>
        <w:t xml:space="preserve">  }</w:t>
      </w:r>
    </w:p>
    <w:p w14:paraId="265D2136" w14:textId="77777777" w:rsidR="00EE254E" w:rsidRPr="00EE254E" w:rsidRDefault="00EE254E" w:rsidP="00EE254E">
      <w:pPr>
        <w:pStyle w:val="HTMLPreformatted"/>
        <w:rPr>
          <w:rStyle w:val="HTMLCode"/>
          <w:lang w:bidi="ta-IN"/>
        </w:rPr>
      </w:pPr>
      <w:r w:rsidRPr="00EE254E">
        <w:rPr>
          <w:rStyle w:val="HTMLCode"/>
          <w:lang w:bidi="ta-IN"/>
        </w:rPr>
        <w:t xml:space="preserve">  if(turning &amp;&amp; </w:t>
      </w:r>
      <w:proofErr w:type="spellStart"/>
      <w:r w:rsidRPr="00EE254E">
        <w:rPr>
          <w:rStyle w:val="HTMLCode"/>
          <w:lang w:bidi="ta-IN"/>
        </w:rPr>
        <w:t>millis</w:t>
      </w:r>
      <w:proofErr w:type="spellEnd"/>
      <w:r w:rsidRPr="00EE254E">
        <w:rPr>
          <w:rStyle w:val="HTMLCode"/>
          <w:lang w:bidi="ta-IN"/>
        </w:rPr>
        <w:t xml:space="preserve">() - </w:t>
      </w:r>
      <w:proofErr w:type="spellStart"/>
      <w:r w:rsidRPr="00EE254E">
        <w:rPr>
          <w:rStyle w:val="HTMLCode"/>
          <w:lang w:bidi="ta-IN"/>
        </w:rPr>
        <w:t>lastTurnTime</w:t>
      </w:r>
      <w:proofErr w:type="spellEnd"/>
      <w:r w:rsidRPr="00EE254E">
        <w:rPr>
          <w:rStyle w:val="HTMLCode"/>
          <w:lang w:bidi="ta-IN"/>
        </w:rPr>
        <w:t xml:space="preserve"> &gt; 800){</w:t>
      </w:r>
    </w:p>
    <w:p w14:paraId="5DCFE4DD" w14:textId="77777777" w:rsidR="00EE254E" w:rsidRPr="00EE254E" w:rsidRDefault="00EE254E" w:rsidP="00EE254E">
      <w:pPr>
        <w:pStyle w:val="HTMLPreformatted"/>
        <w:rPr>
          <w:rStyle w:val="HTMLCode"/>
          <w:lang w:bidi="ta-IN"/>
        </w:rPr>
      </w:pPr>
      <w:r w:rsidRPr="00EE254E">
        <w:rPr>
          <w:rStyle w:val="HTMLCode"/>
          <w:lang w:bidi="ta-IN"/>
        </w:rPr>
        <w:t xml:space="preserve">    turning = false;</w:t>
      </w:r>
    </w:p>
    <w:p w14:paraId="0B8BE0BC" w14:textId="77777777" w:rsidR="00EE254E" w:rsidRPr="00EE254E" w:rsidRDefault="00EE254E" w:rsidP="00EE254E">
      <w:pPr>
        <w:pStyle w:val="HTMLPreformatted"/>
        <w:rPr>
          <w:rStyle w:val="HTMLCode"/>
          <w:lang w:bidi="ta-IN"/>
        </w:rPr>
      </w:pPr>
      <w:r w:rsidRPr="00EE254E">
        <w:rPr>
          <w:rStyle w:val="HTMLCode"/>
          <w:lang w:bidi="ta-IN"/>
        </w:rPr>
        <w:t xml:space="preserve">  }</w:t>
      </w:r>
    </w:p>
    <w:p w14:paraId="103935BC" w14:textId="77777777" w:rsidR="00EE254E" w:rsidRPr="00EE254E" w:rsidRDefault="00EE254E" w:rsidP="00EE254E">
      <w:pPr>
        <w:pStyle w:val="HTMLPreformatted"/>
        <w:rPr>
          <w:rStyle w:val="HTMLCode"/>
          <w:lang w:bidi="ta-IN"/>
        </w:rPr>
      </w:pPr>
    </w:p>
    <w:p w14:paraId="7DCF31EE" w14:textId="77777777" w:rsidR="00EE254E" w:rsidRPr="00EE254E" w:rsidRDefault="00EE254E" w:rsidP="00EE254E">
      <w:pPr>
        <w:pStyle w:val="HTMLPreformatted"/>
        <w:rPr>
          <w:rStyle w:val="HTMLCode"/>
          <w:lang w:bidi="ta-IN"/>
        </w:rPr>
      </w:pPr>
      <w:r w:rsidRPr="00EE254E">
        <w:rPr>
          <w:rStyle w:val="HTMLCode"/>
          <w:lang w:bidi="ta-IN"/>
        </w:rPr>
        <w:t xml:space="preserve">  if(!turning) </w:t>
      </w:r>
      <w:proofErr w:type="spellStart"/>
      <w:r w:rsidRPr="00EE254E">
        <w:rPr>
          <w:rStyle w:val="HTMLCode"/>
          <w:lang w:bidi="ta-IN"/>
        </w:rPr>
        <w:t>moveForward</w:t>
      </w:r>
      <w:proofErr w:type="spellEnd"/>
      <w:r w:rsidRPr="00EE254E">
        <w:rPr>
          <w:rStyle w:val="HTMLCode"/>
          <w:lang w:bidi="ta-IN"/>
        </w:rPr>
        <w:t>();</w:t>
      </w:r>
    </w:p>
    <w:p w14:paraId="10BB5FFD" w14:textId="77777777" w:rsidR="00EE254E" w:rsidRPr="00EE254E" w:rsidRDefault="00EE254E" w:rsidP="00EE254E">
      <w:pPr>
        <w:pStyle w:val="HTMLPreformatted"/>
        <w:rPr>
          <w:rStyle w:val="HTMLCode"/>
          <w:lang w:bidi="ta-IN"/>
        </w:rPr>
      </w:pPr>
      <w:r w:rsidRPr="00EE254E">
        <w:rPr>
          <w:rStyle w:val="HTMLCode"/>
          <w:lang w:bidi="ta-IN"/>
        </w:rPr>
        <w:t>}</w:t>
      </w:r>
    </w:p>
    <w:p w14:paraId="7F5E2F5E" w14:textId="77777777" w:rsidR="00EE254E" w:rsidRPr="00EE254E" w:rsidRDefault="00EE254E" w:rsidP="00EE254E">
      <w:pPr>
        <w:pStyle w:val="HTMLPreformatted"/>
        <w:rPr>
          <w:rStyle w:val="HTMLCode"/>
          <w:lang w:bidi="ta-IN"/>
        </w:rPr>
      </w:pPr>
    </w:p>
    <w:p w14:paraId="5B4C2DC5" w14:textId="77777777" w:rsidR="00EE254E" w:rsidRPr="00EE254E" w:rsidRDefault="00EE254E" w:rsidP="00EE254E">
      <w:pPr>
        <w:pStyle w:val="HTMLPreformatted"/>
        <w:rPr>
          <w:rStyle w:val="HTMLCode"/>
          <w:lang w:bidi="ta-IN"/>
        </w:rPr>
      </w:pPr>
      <w:r w:rsidRPr="00EE254E">
        <w:rPr>
          <w:rStyle w:val="HTMLCode"/>
          <w:lang w:bidi="ta-IN"/>
        </w:rPr>
        <w:t>// Function to measure distance</w:t>
      </w:r>
    </w:p>
    <w:p w14:paraId="1484CBBD" w14:textId="77777777" w:rsidR="00EE254E" w:rsidRPr="00EE254E" w:rsidRDefault="00EE254E" w:rsidP="00EE254E">
      <w:pPr>
        <w:pStyle w:val="HTMLPreformatted"/>
        <w:rPr>
          <w:rStyle w:val="HTMLCode"/>
          <w:lang w:bidi="ta-IN"/>
        </w:rPr>
      </w:pPr>
      <w:proofErr w:type="spellStart"/>
      <w:r w:rsidRPr="00EE254E">
        <w:rPr>
          <w:rStyle w:val="HTMLCode"/>
          <w:lang w:bidi="ta-IN"/>
        </w:rPr>
        <w:t>int</w:t>
      </w:r>
      <w:proofErr w:type="spellEnd"/>
      <w:r w:rsidRPr="00EE254E">
        <w:rPr>
          <w:rStyle w:val="HTMLCode"/>
          <w:lang w:bidi="ta-IN"/>
        </w:rPr>
        <w:t xml:space="preserve"> </w:t>
      </w:r>
      <w:proofErr w:type="spellStart"/>
      <w:r w:rsidRPr="00EE254E">
        <w:rPr>
          <w:rStyle w:val="HTMLCode"/>
          <w:lang w:bidi="ta-IN"/>
        </w:rPr>
        <w:t>getDistance</w:t>
      </w:r>
      <w:proofErr w:type="spellEnd"/>
      <w:r w:rsidRPr="00EE254E">
        <w:rPr>
          <w:rStyle w:val="HTMLCode"/>
          <w:lang w:bidi="ta-IN"/>
        </w:rPr>
        <w:t>(</w:t>
      </w:r>
      <w:proofErr w:type="spellStart"/>
      <w:r w:rsidRPr="00EE254E">
        <w:rPr>
          <w:rStyle w:val="HTMLCode"/>
          <w:lang w:bidi="ta-IN"/>
        </w:rPr>
        <w:t>int</w:t>
      </w:r>
      <w:proofErr w:type="spellEnd"/>
      <w:r w:rsidRPr="00EE254E">
        <w:rPr>
          <w:rStyle w:val="HTMLCode"/>
          <w:lang w:bidi="ta-IN"/>
        </w:rPr>
        <w:t xml:space="preserve"> </w:t>
      </w:r>
      <w:proofErr w:type="spellStart"/>
      <w:r w:rsidRPr="00EE254E">
        <w:rPr>
          <w:rStyle w:val="HTMLCode"/>
          <w:lang w:bidi="ta-IN"/>
        </w:rPr>
        <w:t>trigPin</w:t>
      </w:r>
      <w:proofErr w:type="spellEnd"/>
      <w:r w:rsidRPr="00EE254E">
        <w:rPr>
          <w:rStyle w:val="HTMLCode"/>
          <w:lang w:bidi="ta-IN"/>
        </w:rPr>
        <w:t xml:space="preserve">, </w:t>
      </w:r>
      <w:proofErr w:type="spellStart"/>
      <w:r w:rsidRPr="00EE254E">
        <w:rPr>
          <w:rStyle w:val="HTMLCode"/>
          <w:lang w:bidi="ta-IN"/>
        </w:rPr>
        <w:t>int</w:t>
      </w:r>
      <w:proofErr w:type="spellEnd"/>
      <w:r w:rsidRPr="00EE254E">
        <w:rPr>
          <w:rStyle w:val="HTMLCode"/>
          <w:lang w:bidi="ta-IN"/>
        </w:rPr>
        <w:t xml:space="preserve"> </w:t>
      </w:r>
      <w:proofErr w:type="spellStart"/>
      <w:r w:rsidRPr="00EE254E">
        <w:rPr>
          <w:rStyle w:val="HTMLCode"/>
          <w:lang w:bidi="ta-IN"/>
        </w:rPr>
        <w:t>echoPin</w:t>
      </w:r>
      <w:proofErr w:type="spellEnd"/>
      <w:r w:rsidRPr="00EE254E">
        <w:rPr>
          <w:rStyle w:val="HTMLCode"/>
          <w:lang w:bidi="ta-IN"/>
        </w:rPr>
        <w:t>){</w:t>
      </w:r>
    </w:p>
    <w:p w14:paraId="4588DE16"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digitalWrite</w:t>
      </w:r>
      <w:proofErr w:type="spellEnd"/>
      <w:r w:rsidRPr="00EE254E">
        <w:rPr>
          <w:rStyle w:val="HTMLCode"/>
          <w:lang w:bidi="ta-IN"/>
        </w:rPr>
        <w:t>(</w:t>
      </w:r>
      <w:proofErr w:type="spellStart"/>
      <w:r w:rsidRPr="00EE254E">
        <w:rPr>
          <w:rStyle w:val="HTMLCode"/>
          <w:lang w:bidi="ta-IN"/>
        </w:rPr>
        <w:t>trigPin</w:t>
      </w:r>
      <w:proofErr w:type="spellEnd"/>
      <w:r w:rsidRPr="00EE254E">
        <w:rPr>
          <w:rStyle w:val="HTMLCode"/>
          <w:lang w:bidi="ta-IN"/>
        </w:rPr>
        <w:t>, LOW);</w:t>
      </w:r>
    </w:p>
    <w:p w14:paraId="2EBCD653"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delayMicroseconds</w:t>
      </w:r>
      <w:proofErr w:type="spellEnd"/>
      <w:r w:rsidRPr="00EE254E">
        <w:rPr>
          <w:rStyle w:val="HTMLCode"/>
          <w:lang w:bidi="ta-IN"/>
        </w:rPr>
        <w:t>(2);</w:t>
      </w:r>
    </w:p>
    <w:p w14:paraId="1D76E9F3"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digitalWrite</w:t>
      </w:r>
      <w:proofErr w:type="spellEnd"/>
      <w:r w:rsidRPr="00EE254E">
        <w:rPr>
          <w:rStyle w:val="HTMLCode"/>
          <w:lang w:bidi="ta-IN"/>
        </w:rPr>
        <w:t>(</w:t>
      </w:r>
      <w:proofErr w:type="spellStart"/>
      <w:r w:rsidRPr="00EE254E">
        <w:rPr>
          <w:rStyle w:val="HTMLCode"/>
          <w:lang w:bidi="ta-IN"/>
        </w:rPr>
        <w:t>trigPin</w:t>
      </w:r>
      <w:proofErr w:type="spellEnd"/>
      <w:r w:rsidRPr="00EE254E">
        <w:rPr>
          <w:rStyle w:val="HTMLCode"/>
          <w:lang w:bidi="ta-IN"/>
        </w:rPr>
        <w:t>, HIGH);</w:t>
      </w:r>
    </w:p>
    <w:p w14:paraId="75F9C0CD"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delayMicroseconds</w:t>
      </w:r>
      <w:proofErr w:type="spellEnd"/>
      <w:r w:rsidRPr="00EE254E">
        <w:rPr>
          <w:rStyle w:val="HTMLCode"/>
          <w:lang w:bidi="ta-IN"/>
        </w:rPr>
        <w:t>(10);</w:t>
      </w:r>
    </w:p>
    <w:p w14:paraId="09667B27"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digitalWrite</w:t>
      </w:r>
      <w:proofErr w:type="spellEnd"/>
      <w:r w:rsidRPr="00EE254E">
        <w:rPr>
          <w:rStyle w:val="HTMLCode"/>
          <w:lang w:bidi="ta-IN"/>
        </w:rPr>
        <w:t>(</w:t>
      </w:r>
      <w:proofErr w:type="spellStart"/>
      <w:r w:rsidRPr="00EE254E">
        <w:rPr>
          <w:rStyle w:val="HTMLCode"/>
          <w:lang w:bidi="ta-IN"/>
        </w:rPr>
        <w:t>trigPin</w:t>
      </w:r>
      <w:proofErr w:type="spellEnd"/>
      <w:r w:rsidRPr="00EE254E">
        <w:rPr>
          <w:rStyle w:val="HTMLCode"/>
          <w:lang w:bidi="ta-IN"/>
        </w:rPr>
        <w:t>, LOW);</w:t>
      </w:r>
    </w:p>
    <w:p w14:paraId="3B8F3241" w14:textId="77777777" w:rsidR="00EE254E" w:rsidRPr="00EE254E" w:rsidRDefault="00EE254E" w:rsidP="00EE254E">
      <w:pPr>
        <w:pStyle w:val="HTMLPreformatted"/>
        <w:rPr>
          <w:rStyle w:val="HTMLCode"/>
          <w:lang w:bidi="ta-IN"/>
        </w:rPr>
      </w:pPr>
    </w:p>
    <w:p w14:paraId="7F87AC18" w14:textId="77777777" w:rsidR="00EE254E" w:rsidRPr="00EE254E" w:rsidRDefault="00EE254E" w:rsidP="00EE254E">
      <w:pPr>
        <w:pStyle w:val="HTMLPreformatted"/>
        <w:rPr>
          <w:rStyle w:val="HTMLCode"/>
          <w:lang w:bidi="ta-IN"/>
        </w:rPr>
      </w:pPr>
      <w:r w:rsidRPr="00EE254E">
        <w:rPr>
          <w:rStyle w:val="HTMLCode"/>
          <w:lang w:bidi="ta-IN"/>
        </w:rPr>
        <w:t xml:space="preserve">  long duration = </w:t>
      </w:r>
      <w:proofErr w:type="spellStart"/>
      <w:r w:rsidRPr="00EE254E">
        <w:rPr>
          <w:rStyle w:val="HTMLCode"/>
          <w:lang w:bidi="ta-IN"/>
        </w:rPr>
        <w:t>pulseIn</w:t>
      </w:r>
      <w:proofErr w:type="spellEnd"/>
      <w:r w:rsidRPr="00EE254E">
        <w:rPr>
          <w:rStyle w:val="HTMLCode"/>
          <w:lang w:bidi="ta-IN"/>
        </w:rPr>
        <w:t>(</w:t>
      </w:r>
      <w:proofErr w:type="spellStart"/>
      <w:r w:rsidRPr="00EE254E">
        <w:rPr>
          <w:rStyle w:val="HTMLCode"/>
          <w:lang w:bidi="ta-IN"/>
        </w:rPr>
        <w:t>echoPin</w:t>
      </w:r>
      <w:proofErr w:type="spellEnd"/>
      <w:r w:rsidRPr="00EE254E">
        <w:rPr>
          <w:rStyle w:val="HTMLCode"/>
          <w:lang w:bidi="ta-IN"/>
        </w:rPr>
        <w:t>, HIGH, 30000);</w:t>
      </w:r>
    </w:p>
    <w:p w14:paraId="12E215AC" w14:textId="77777777" w:rsidR="00EE254E" w:rsidRPr="00EE254E" w:rsidRDefault="00EE254E" w:rsidP="00EE254E">
      <w:pPr>
        <w:pStyle w:val="HTMLPreformatted"/>
        <w:rPr>
          <w:rStyle w:val="HTMLCode"/>
          <w:lang w:bidi="ta-IN"/>
        </w:rPr>
      </w:pPr>
      <w:r w:rsidRPr="00EE254E">
        <w:rPr>
          <w:rStyle w:val="HTMLCode"/>
          <w:lang w:bidi="ta-IN"/>
        </w:rPr>
        <w:t xml:space="preserve">  if(duration == 0) return -1;</w:t>
      </w:r>
    </w:p>
    <w:p w14:paraId="06663231" w14:textId="77777777" w:rsidR="00EE254E" w:rsidRPr="00EE254E" w:rsidRDefault="00EE254E" w:rsidP="00EE254E">
      <w:pPr>
        <w:pStyle w:val="HTMLPreformatted"/>
        <w:rPr>
          <w:rStyle w:val="HTMLCode"/>
          <w:lang w:bidi="ta-IN"/>
        </w:rPr>
      </w:pPr>
      <w:r w:rsidRPr="00EE254E">
        <w:rPr>
          <w:rStyle w:val="HTMLCode"/>
          <w:lang w:bidi="ta-IN"/>
        </w:rPr>
        <w:t xml:space="preserve">  return duration * 0.034 / 2;</w:t>
      </w:r>
    </w:p>
    <w:p w14:paraId="19A038F3" w14:textId="77777777" w:rsidR="00EE254E" w:rsidRPr="00EE254E" w:rsidRDefault="00EE254E" w:rsidP="00EE254E">
      <w:pPr>
        <w:pStyle w:val="HTMLPreformatted"/>
        <w:rPr>
          <w:rStyle w:val="HTMLCode"/>
          <w:lang w:bidi="ta-IN"/>
        </w:rPr>
      </w:pPr>
      <w:r w:rsidRPr="00EE254E">
        <w:rPr>
          <w:rStyle w:val="HTMLCode"/>
          <w:lang w:bidi="ta-IN"/>
        </w:rPr>
        <w:t>}</w:t>
      </w:r>
    </w:p>
    <w:p w14:paraId="32B59021" w14:textId="77777777" w:rsidR="00EE254E" w:rsidRPr="00EE254E" w:rsidRDefault="00EE254E" w:rsidP="00EE254E">
      <w:pPr>
        <w:pStyle w:val="HTMLPreformatted"/>
        <w:rPr>
          <w:rStyle w:val="HTMLCode"/>
          <w:lang w:bidi="ta-IN"/>
        </w:rPr>
      </w:pPr>
    </w:p>
    <w:p w14:paraId="7A671142" w14:textId="77777777" w:rsidR="00EE254E" w:rsidRPr="00EE254E" w:rsidRDefault="00EE254E" w:rsidP="00EE254E">
      <w:pPr>
        <w:pStyle w:val="HTMLPreformatted"/>
        <w:rPr>
          <w:rStyle w:val="HTMLCode"/>
          <w:lang w:bidi="ta-IN"/>
        </w:rPr>
      </w:pPr>
      <w:r w:rsidRPr="00EE254E">
        <w:rPr>
          <w:rStyle w:val="HTMLCode"/>
          <w:lang w:bidi="ta-IN"/>
        </w:rPr>
        <w:t>// Display front distance on OLED</w:t>
      </w:r>
    </w:p>
    <w:p w14:paraId="5F0E17EC" w14:textId="77777777" w:rsidR="00EE254E" w:rsidRPr="00EE254E" w:rsidRDefault="00EE254E" w:rsidP="00EE254E">
      <w:pPr>
        <w:pStyle w:val="HTMLPreformatted"/>
        <w:rPr>
          <w:rStyle w:val="HTMLCode"/>
          <w:lang w:bidi="ta-IN"/>
        </w:rPr>
      </w:pPr>
      <w:r w:rsidRPr="00EE254E">
        <w:rPr>
          <w:rStyle w:val="HTMLCode"/>
          <w:lang w:bidi="ta-IN"/>
        </w:rPr>
        <w:t xml:space="preserve">void </w:t>
      </w:r>
      <w:proofErr w:type="spellStart"/>
      <w:r w:rsidRPr="00EE254E">
        <w:rPr>
          <w:rStyle w:val="HTMLCode"/>
          <w:lang w:bidi="ta-IN"/>
        </w:rPr>
        <w:t>displayDistance</w:t>
      </w:r>
      <w:proofErr w:type="spellEnd"/>
      <w:r w:rsidRPr="00EE254E">
        <w:rPr>
          <w:rStyle w:val="HTMLCode"/>
          <w:lang w:bidi="ta-IN"/>
        </w:rPr>
        <w:t>(</w:t>
      </w:r>
      <w:proofErr w:type="spellStart"/>
      <w:r w:rsidRPr="00EE254E">
        <w:rPr>
          <w:rStyle w:val="HTMLCode"/>
          <w:lang w:bidi="ta-IN"/>
        </w:rPr>
        <w:t>int</w:t>
      </w:r>
      <w:proofErr w:type="spellEnd"/>
      <w:r w:rsidRPr="00EE254E">
        <w:rPr>
          <w:rStyle w:val="HTMLCode"/>
          <w:lang w:bidi="ta-IN"/>
        </w:rPr>
        <w:t xml:space="preserve"> d){</w:t>
      </w:r>
    </w:p>
    <w:p w14:paraId="3AB897D2"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display.clearDisplay</w:t>
      </w:r>
      <w:proofErr w:type="spellEnd"/>
      <w:r w:rsidRPr="00EE254E">
        <w:rPr>
          <w:rStyle w:val="HTMLCode"/>
          <w:lang w:bidi="ta-IN"/>
        </w:rPr>
        <w:t>();</w:t>
      </w:r>
    </w:p>
    <w:p w14:paraId="56A51A05"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display.setCursor</w:t>
      </w:r>
      <w:proofErr w:type="spellEnd"/>
      <w:r w:rsidRPr="00EE254E">
        <w:rPr>
          <w:rStyle w:val="HTMLCode"/>
          <w:lang w:bidi="ta-IN"/>
        </w:rPr>
        <w:t>(0,10);</w:t>
      </w:r>
    </w:p>
    <w:p w14:paraId="16E41DA4"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display.print</w:t>
      </w:r>
      <w:proofErr w:type="spellEnd"/>
      <w:r w:rsidRPr="00EE254E">
        <w:rPr>
          <w:rStyle w:val="HTMLCode"/>
          <w:lang w:bidi="ta-IN"/>
        </w:rPr>
        <w:t xml:space="preserve">("Front </w:t>
      </w:r>
      <w:proofErr w:type="spellStart"/>
      <w:r w:rsidRPr="00EE254E">
        <w:rPr>
          <w:rStyle w:val="HTMLCode"/>
          <w:lang w:bidi="ta-IN"/>
        </w:rPr>
        <w:t>Dist</w:t>
      </w:r>
      <w:proofErr w:type="spellEnd"/>
      <w:r w:rsidRPr="00EE254E">
        <w:rPr>
          <w:rStyle w:val="HTMLCode"/>
          <w:lang w:bidi="ta-IN"/>
        </w:rPr>
        <w:t>: ");</w:t>
      </w:r>
    </w:p>
    <w:p w14:paraId="4851DEAA"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display.print</w:t>
      </w:r>
      <w:proofErr w:type="spellEnd"/>
      <w:r w:rsidRPr="00EE254E">
        <w:rPr>
          <w:rStyle w:val="HTMLCode"/>
          <w:lang w:bidi="ta-IN"/>
        </w:rPr>
        <w:t xml:space="preserve">(d); </w:t>
      </w:r>
      <w:proofErr w:type="spellStart"/>
      <w:r w:rsidRPr="00EE254E">
        <w:rPr>
          <w:rStyle w:val="HTMLCode"/>
          <w:lang w:bidi="ta-IN"/>
        </w:rPr>
        <w:t>display.print</w:t>
      </w:r>
      <w:proofErr w:type="spellEnd"/>
      <w:r w:rsidRPr="00EE254E">
        <w:rPr>
          <w:rStyle w:val="HTMLCode"/>
          <w:lang w:bidi="ta-IN"/>
        </w:rPr>
        <w:t>(" cm");</w:t>
      </w:r>
    </w:p>
    <w:p w14:paraId="07D8018B"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display.setCursor</w:t>
      </w:r>
      <w:proofErr w:type="spellEnd"/>
      <w:r w:rsidRPr="00EE254E">
        <w:rPr>
          <w:rStyle w:val="HTMLCode"/>
          <w:lang w:bidi="ta-IN"/>
        </w:rPr>
        <w:t>(0,25);</w:t>
      </w:r>
    </w:p>
    <w:p w14:paraId="04BFE68D" w14:textId="77777777" w:rsidR="00EE254E" w:rsidRPr="00EE254E" w:rsidRDefault="00EE254E" w:rsidP="00EE254E">
      <w:pPr>
        <w:pStyle w:val="HTMLPreformatted"/>
        <w:rPr>
          <w:rStyle w:val="HTMLCode"/>
          <w:lang w:bidi="ta-IN"/>
        </w:rPr>
      </w:pPr>
      <w:r w:rsidRPr="00EE254E">
        <w:rPr>
          <w:rStyle w:val="HTMLCode"/>
          <w:lang w:bidi="ta-IN"/>
        </w:rPr>
        <w:t xml:space="preserve">  if(turning) </w:t>
      </w:r>
      <w:proofErr w:type="spellStart"/>
      <w:r w:rsidRPr="00EE254E">
        <w:rPr>
          <w:rStyle w:val="HTMLCode"/>
          <w:lang w:bidi="ta-IN"/>
        </w:rPr>
        <w:t>display.print</w:t>
      </w:r>
      <w:proofErr w:type="spellEnd"/>
      <w:r w:rsidRPr="00EE254E">
        <w:rPr>
          <w:rStyle w:val="HTMLCode"/>
          <w:lang w:bidi="ta-IN"/>
        </w:rPr>
        <w:t>("Turning...");</w:t>
      </w:r>
    </w:p>
    <w:p w14:paraId="50FC536A" w14:textId="77777777" w:rsidR="00EE254E" w:rsidRPr="00EE254E" w:rsidRDefault="00EE254E" w:rsidP="00EE254E">
      <w:pPr>
        <w:pStyle w:val="HTMLPreformatted"/>
        <w:rPr>
          <w:rStyle w:val="HTMLCode"/>
          <w:lang w:bidi="ta-IN"/>
        </w:rPr>
      </w:pPr>
      <w:r w:rsidRPr="00EE254E">
        <w:rPr>
          <w:rStyle w:val="HTMLCode"/>
          <w:lang w:bidi="ta-IN"/>
        </w:rPr>
        <w:t xml:space="preserve">  else if(d&lt;threshold &amp;&amp; d&gt;0) </w:t>
      </w:r>
      <w:proofErr w:type="spellStart"/>
      <w:r w:rsidRPr="00EE254E">
        <w:rPr>
          <w:rStyle w:val="HTMLCode"/>
          <w:lang w:bidi="ta-IN"/>
        </w:rPr>
        <w:t>display.print</w:t>
      </w:r>
      <w:proofErr w:type="spellEnd"/>
      <w:r w:rsidRPr="00EE254E">
        <w:rPr>
          <w:rStyle w:val="HTMLCode"/>
          <w:lang w:bidi="ta-IN"/>
        </w:rPr>
        <w:t>("Obstacle!");</w:t>
      </w:r>
    </w:p>
    <w:p w14:paraId="7B18D914" w14:textId="77777777" w:rsidR="00EE254E" w:rsidRPr="00EE254E" w:rsidRDefault="00EE254E" w:rsidP="00EE254E">
      <w:pPr>
        <w:pStyle w:val="HTMLPreformatted"/>
        <w:rPr>
          <w:rStyle w:val="HTMLCode"/>
          <w:lang w:bidi="ta-IN"/>
        </w:rPr>
      </w:pPr>
      <w:r w:rsidRPr="00EE254E">
        <w:rPr>
          <w:rStyle w:val="HTMLCode"/>
          <w:lang w:bidi="ta-IN"/>
        </w:rPr>
        <w:t xml:space="preserve">  else </w:t>
      </w:r>
      <w:proofErr w:type="spellStart"/>
      <w:r w:rsidRPr="00EE254E">
        <w:rPr>
          <w:rStyle w:val="HTMLCode"/>
          <w:lang w:bidi="ta-IN"/>
        </w:rPr>
        <w:t>display.print</w:t>
      </w:r>
      <w:proofErr w:type="spellEnd"/>
      <w:r w:rsidRPr="00EE254E">
        <w:rPr>
          <w:rStyle w:val="HTMLCode"/>
          <w:lang w:bidi="ta-IN"/>
        </w:rPr>
        <w:t>("Clear");</w:t>
      </w:r>
    </w:p>
    <w:p w14:paraId="034CD0BA"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display.display</w:t>
      </w:r>
      <w:proofErr w:type="spellEnd"/>
      <w:r w:rsidRPr="00EE254E">
        <w:rPr>
          <w:rStyle w:val="HTMLCode"/>
          <w:lang w:bidi="ta-IN"/>
        </w:rPr>
        <w:t>();</w:t>
      </w:r>
    </w:p>
    <w:p w14:paraId="34F017CF" w14:textId="77777777" w:rsidR="00EE254E" w:rsidRPr="00EE254E" w:rsidRDefault="00EE254E" w:rsidP="00EE254E">
      <w:pPr>
        <w:pStyle w:val="HTMLPreformatted"/>
        <w:rPr>
          <w:rStyle w:val="HTMLCode"/>
          <w:lang w:bidi="ta-IN"/>
        </w:rPr>
      </w:pPr>
      <w:r w:rsidRPr="00EE254E">
        <w:rPr>
          <w:rStyle w:val="HTMLCode"/>
          <w:lang w:bidi="ta-IN"/>
        </w:rPr>
        <w:t>}</w:t>
      </w:r>
    </w:p>
    <w:p w14:paraId="79CE286E" w14:textId="77777777" w:rsidR="00EE254E" w:rsidRPr="00EE254E" w:rsidRDefault="00EE254E" w:rsidP="00EE254E">
      <w:pPr>
        <w:pStyle w:val="HTMLPreformatted"/>
        <w:rPr>
          <w:rStyle w:val="HTMLCode"/>
          <w:lang w:bidi="ta-IN"/>
        </w:rPr>
      </w:pPr>
    </w:p>
    <w:p w14:paraId="74F1F8B2" w14:textId="77777777" w:rsidR="00EE254E" w:rsidRPr="00EE254E" w:rsidRDefault="00EE254E" w:rsidP="00EE254E">
      <w:pPr>
        <w:pStyle w:val="HTMLPreformatted"/>
        <w:rPr>
          <w:rStyle w:val="HTMLCode"/>
          <w:lang w:bidi="ta-IN"/>
        </w:rPr>
      </w:pPr>
      <w:r w:rsidRPr="00EE254E">
        <w:rPr>
          <w:rStyle w:val="HTMLCode"/>
          <w:lang w:bidi="ta-IN"/>
        </w:rPr>
        <w:t>// Motor functions</w:t>
      </w:r>
    </w:p>
    <w:p w14:paraId="01DEC4B8" w14:textId="77777777" w:rsidR="00EE254E" w:rsidRPr="00EE254E" w:rsidRDefault="00EE254E" w:rsidP="00EE254E">
      <w:pPr>
        <w:pStyle w:val="HTMLPreformatted"/>
        <w:rPr>
          <w:rStyle w:val="HTMLCode"/>
          <w:lang w:bidi="ta-IN"/>
        </w:rPr>
      </w:pPr>
      <w:r w:rsidRPr="00EE254E">
        <w:rPr>
          <w:rStyle w:val="HTMLCode"/>
          <w:lang w:bidi="ta-IN"/>
        </w:rPr>
        <w:t xml:space="preserve">void </w:t>
      </w:r>
      <w:proofErr w:type="spellStart"/>
      <w:r w:rsidRPr="00EE254E">
        <w:rPr>
          <w:rStyle w:val="HTMLCode"/>
          <w:lang w:bidi="ta-IN"/>
        </w:rPr>
        <w:t>moveForward</w:t>
      </w:r>
      <w:proofErr w:type="spellEnd"/>
      <w:r w:rsidRPr="00EE254E">
        <w:rPr>
          <w:rStyle w:val="HTMLCode"/>
          <w:lang w:bidi="ta-IN"/>
        </w:rPr>
        <w:t>(){</w:t>
      </w:r>
    </w:p>
    <w:p w14:paraId="5A2D8AA7"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digitalWrite</w:t>
      </w:r>
      <w:proofErr w:type="spellEnd"/>
      <w:r w:rsidRPr="00EE254E">
        <w:rPr>
          <w:rStyle w:val="HTMLCode"/>
          <w:lang w:bidi="ta-IN"/>
        </w:rPr>
        <w:t xml:space="preserve">(IN1,HIGH); </w:t>
      </w:r>
      <w:proofErr w:type="spellStart"/>
      <w:r w:rsidRPr="00EE254E">
        <w:rPr>
          <w:rStyle w:val="HTMLCode"/>
          <w:lang w:bidi="ta-IN"/>
        </w:rPr>
        <w:t>digitalWrite</w:t>
      </w:r>
      <w:proofErr w:type="spellEnd"/>
      <w:r w:rsidRPr="00EE254E">
        <w:rPr>
          <w:rStyle w:val="HTMLCode"/>
          <w:lang w:bidi="ta-IN"/>
        </w:rPr>
        <w:t>(IN2,LOW);</w:t>
      </w:r>
    </w:p>
    <w:p w14:paraId="202D1146"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digitalWrite</w:t>
      </w:r>
      <w:proofErr w:type="spellEnd"/>
      <w:r w:rsidRPr="00EE254E">
        <w:rPr>
          <w:rStyle w:val="HTMLCode"/>
          <w:lang w:bidi="ta-IN"/>
        </w:rPr>
        <w:t xml:space="preserve">(IN3,HIGH); </w:t>
      </w:r>
      <w:proofErr w:type="spellStart"/>
      <w:r w:rsidRPr="00EE254E">
        <w:rPr>
          <w:rStyle w:val="HTMLCode"/>
          <w:lang w:bidi="ta-IN"/>
        </w:rPr>
        <w:t>digitalWrite</w:t>
      </w:r>
      <w:proofErr w:type="spellEnd"/>
      <w:r w:rsidRPr="00EE254E">
        <w:rPr>
          <w:rStyle w:val="HTMLCode"/>
          <w:lang w:bidi="ta-IN"/>
        </w:rPr>
        <w:t>(IN4,LOW);</w:t>
      </w:r>
    </w:p>
    <w:p w14:paraId="7BFC646C" w14:textId="77777777" w:rsidR="00EE254E" w:rsidRPr="00EE254E" w:rsidRDefault="00EE254E" w:rsidP="00EE254E">
      <w:pPr>
        <w:pStyle w:val="HTMLPreformatted"/>
        <w:rPr>
          <w:rStyle w:val="HTMLCode"/>
          <w:lang w:bidi="ta-IN"/>
        </w:rPr>
      </w:pPr>
      <w:r w:rsidRPr="00EE254E">
        <w:rPr>
          <w:rStyle w:val="HTMLCode"/>
          <w:lang w:bidi="ta-IN"/>
        </w:rPr>
        <w:t>}</w:t>
      </w:r>
    </w:p>
    <w:p w14:paraId="1CA573B4" w14:textId="77777777" w:rsidR="00EE254E" w:rsidRPr="00EE254E" w:rsidRDefault="00EE254E" w:rsidP="00EE254E">
      <w:pPr>
        <w:pStyle w:val="HTMLPreformatted"/>
        <w:rPr>
          <w:rStyle w:val="HTMLCode"/>
          <w:lang w:bidi="ta-IN"/>
        </w:rPr>
      </w:pPr>
      <w:r w:rsidRPr="00EE254E">
        <w:rPr>
          <w:rStyle w:val="HTMLCode"/>
          <w:lang w:bidi="ta-IN"/>
        </w:rPr>
        <w:t xml:space="preserve">void </w:t>
      </w:r>
      <w:proofErr w:type="spellStart"/>
      <w:r w:rsidRPr="00EE254E">
        <w:rPr>
          <w:rStyle w:val="HTMLCode"/>
          <w:lang w:bidi="ta-IN"/>
        </w:rPr>
        <w:t>stopBot</w:t>
      </w:r>
      <w:proofErr w:type="spellEnd"/>
      <w:r w:rsidRPr="00EE254E">
        <w:rPr>
          <w:rStyle w:val="HTMLCode"/>
          <w:lang w:bidi="ta-IN"/>
        </w:rPr>
        <w:t>(){</w:t>
      </w:r>
    </w:p>
    <w:p w14:paraId="12548C99"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digitalWrite</w:t>
      </w:r>
      <w:proofErr w:type="spellEnd"/>
      <w:r w:rsidRPr="00EE254E">
        <w:rPr>
          <w:rStyle w:val="HTMLCode"/>
          <w:lang w:bidi="ta-IN"/>
        </w:rPr>
        <w:t xml:space="preserve">(IN1,LOW); </w:t>
      </w:r>
      <w:proofErr w:type="spellStart"/>
      <w:r w:rsidRPr="00EE254E">
        <w:rPr>
          <w:rStyle w:val="HTMLCode"/>
          <w:lang w:bidi="ta-IN"/>
        </w:rPr>
        <w:t>digitalWrite</w:t>
      </w:r>
      <w:proofErr w:type="spellEnd"/>
      <w:r w:rsidRPr="00EE254E">
        <w:rPr>
          <w:rStyle w:val="HTMLCode"/>
          <w:lang w:bidi="ta-IN"/>
        </w:rPr>
        <w:t>(IN2,LOW);</w:t>
      </w:r>
    </w:p>
    <w:p w14:paraId="50A272A4"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digitalWrite</w:t>
      </w:r>
      <w:proofErr w:type="spellEnd"/>
      <w:r w:rsidRPr="00EE254E">
        <w:rPr>
          <w:rStyle w:val="HTMLCode"/>
          <w:lang w:bidi="ta-IN"/>
        </w:rPr>
        <w:t xml:space="preserve">(IN3,LOW); </w:t>
      </w:r>
      <w:proofErr w:type="spellStart"/>
      <w:r w:rsidRPr="00EE254E">
        <w:rPr>
          <w:rStyle w:val="HTMLCode"/>
          <w:lang w:bidi="ta-IN"/>
        </w:rPr>
        <w:t>digitalWrite</w:t>
      </w:r>
      <w:proofErr w:type="spellEnd"/>
      <w:r w:rsidRPr="00EE254E">
        <w:rPr>
          <w:rStyle w:val="HTMLCode"/>
          <w:lang w:bidi="ta-IN"/>
        </w:rPr>
        <w:t>(IN4,LOW);</w:t>
      </w:r>
    </w:p>
    <w:p w14:paraId="0314EC1A" w14:textId="77777777" w:rsidR="00EE254E" w:rsidRPr="00EE254E" w:rsidRDefault="00EE254E" w:rsidP="00EE254E">
      <w:pPr>
        <w:pStyle w:val="HTMLPreformatted"/>
        <w:rPr>
          <w:rStyle w:val="HTMLCode"/>
          <w:lang w:bidi="ta-IN"/>
        </w:rPr>
      </w:pPr>
      <w:r w:rsidRPr="00EE254E">
        <w:rPr>
          <w:rStyle w:val="HTMLCode"/>
          <w:lang w:bidi="ta-IN"/>
        </w:rPr>
        <w:t>}</w:t>
      </w:r>
    </w:p>
    <w:p w14:paraId="54B251D9" w14:textId="77777777" w:rsidR="00EE254E" w:rsidRPr="00EE254E" w:rsidRDefault="00EE254E" w:rsidP="00EE254E">
      <w:pPr>
        <w:pStyle w:val="HTMLPreformatted"/>
        <w:rPr>
          <w:rStyle w:val="HTMLCode"/>
          <w:lang w:bidi="ta-IN"/>
        </w:rPr>
      </w:pPr>
      <w:r w:rsidRPr="00EE254E">
        <w:rPr>
          <w:rStyle w:val="HTMLCode"/>
          <w:lang w:bidi="ta-IN"/>
        </w:rPr>
        <w:t xml:space="preserve">void </w:t>
      </w:r>
      <w:proofErr w:type="spellStart"/>
      <w:r w:rsidRPr="00EE254E">
        <w:rPr>
          <w:rStyle w:val="HTMLCode"/>
          <w:lang w:bidi="ta-IN"/>
        </w:rPr>
        <w:t>backUp</w:t>
      </w:r>
      <w:proofErr w:type="spellEnd"/>
      <w:r w:rsidRPr="00EE254E">
        <w:rPr>
          <w:rStyle w:val="HTMLCode"/>
          <w:lang w:bidi="ta-IN"/>
        </w:rPr>
        <w:t>(){</w:t>
      </w:r>
    </w:p>
    <w:p w14:paraId="57FAD8B6"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digitalWrite</w:t>
      </w:r>
      <w:proofErr w:type="spellEnd"/>
      <w:r w:rsidRPr="00EE254E">
        <w:rPr>
          <w:rStyle w:val="HTMLCode"/>
          <w:lang w:bidi="ta-IN"/>
        </w:rPr>
        <w:t xml:space="preserve">(IN1,LOW); </w:t>
      </w:r>
      <w:proofErr w:type="spellStart"/>
      <w:r w:rsidRPr="00EE254E">
        <w:rPr>
          <w:rStyle w:val="HTMLCode"/>
          <w:lang w:bidi="ta-IN"/>
        </w:rPr>
        <w:t>digitalWrite</w:t>
      </w:r>
      <w:proofErr w:type="spellEnd"/>
      <w:r w:rsidRPr="00EE254E">
        <w:rPr>
          <w:rStyle w:val="HTMLCode"/>
          <w:lang w:bidi="ta-IN"/>
        </w:rPr>
        <w:t>(IN2,HIGH);</w:t>
      </w:r>
    </w:p>
    <w:p w14:paraId="4D5897A8"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digitalWrite</w:t>
      </w:r>
      <w:proofErr w:type="spellEnd"/>
      <w:r w:rsidRPr="00EE254E">
        <w:rPr>
          <w:rStyle w:val="HTMLCode"/>
          <w:lang w:bidi="ta-IN"/>
        </w:rPr>
        <w:t xml:space="preserve">(IN3,LOW); </w:t>
      </w:r>
      <w:proofErr w:type="spellStart"/>
      <w:r w:rsidRPr="00EE254E">
        <w:rPr>
          <w:rStyle w:val="HTMLCode"/>
          <w:lang w:bidi="ta-IN"/>
        </w:rPr>
        <w:t>digitalWrite</w:t>
      </w:r>
      <w:proofErr w:type="spellEnd"/>
      <w:r w:rsidRPr="00EE254E">
        <w:rPr>
          <w:rStyle w:val="HTMLCode"/>
          <w:lang w:bidi="ta-IN"/>
        </w:rPr>
        <w:t>(IN4,HIGH);</w:t>
      </w:r>
    </w:p>
    <w:p w14:paraId="5ABEE431" w14:textId="77777777" w:rsidR="00EE254E" w:rsidRPr="00EE254E" w:rsidRDefault="00EE254E" w:rsidP="00EE254E">
      <w:pPr>
        <w:pStyle w:val="HTMLPreformatted"/>
        <w:rPr>
          <w:rStyle w:val="HTMLCode"/>
          <w:lang w:bidi="ta-IN"/>
        </w:rPr>
      </w:pPr>
      <w:r w:rsidRPr="00EE254E">
        <w:rPr>
          <w:rStyle w:val="HTMLCode"/>
          <w:lang w:bidi="ta-IN"/>
        </w:rPr>
        <w:t xml:space="preserve">  delay(300);</w:t>
      </w:r>
    </w:p>
    <w:p w14:paraId="684515AC"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stopBot</w:t>
      </w:r>
      <w:proofErr w:type="spellEnd"/>
      <w:r w:rsidRPr="00EE254E">
        <w:rPr>
          <w:rStyle w:val="HTMLCode"/>
          <w:lang w:bidi="ta-IN"/>
        </w:rPr>
        <w:t>();</w:t>
      </w:r>
    </w:p>
    <w:p w14:paraId="3D5D5A93" w14:textId="77777777" w:rsidR="00EE254E" w:rsidRPr="00EE254E" w:rsidRDefault="00EE254E" w:rsidP="00EE254E">
      <w:pPr>
        <w:pStyle w:val="HTMLPreformatted"/>
        <w:rPr>
          <w:rStyle w:val="HTMLCode"/>
          <w:lang w:bidi="ta-IN"/>
        </w:rPr>
      </w:pPr>
      <w:r w:rsidRPr="00EE254E">
        <w:rPr>
          <w:rStyle w:val="HTMLCode"/>
          <w:lang w:bidi="ta-IN"/>
        </w:rPr>
        <w:t>}</w:t>
      </w:r>
    </w:p>
    <w:p w14:paraId="4168933E" w14:textId="77777777" w:rsidR="00EE254E" w:rsidRPr="00EE254E" w:rsidRDefault="00EE254E" w:rsidP="00EE254E">
      <w:pPr>
        <w:pStyle w:val="HTMLPreformatted"/>
        <w:rPr>
          <w:rStyle w:val="HTMLCode"/>
          <w:lang w:bidi="ta-IN"/>
        </w:rPr>
      </w:pPr>
      <w:r w:rsidRPr="00EE254E">
        <w:rPr>
          <w:rStyle w:val="HTMLCode"/>
          <w:lang w:bidi="ta-IN"/>
        </w:rPr>
        <w:t xml:space="preserve">void </w:t>
      </w:r>
      <w:proofErr w:type="spellStart"/>
      <w:r w:rsidRPr="00EE254E">
        <w:rPr>
          <w:rStyle w:val="HTMLCode"/>
          <w:lang w:bidi="ta-IN"/>
        </w:rPr>
        <w:t>turnRight</w:t>
      </w:r>
      <w:proofErr w:type="spellEnd"/>
      <w:r w:rsidRPr="00EE254E">
        <w:rPr>
          <w:rStyle w:val="HTMLCode"/>
          <w:lang w:bidi="ta-IN"/>
        </w:rPr>
        <w:t>(){</w:t>
      </w:r>
    </w:p>
    <w:p w14:paraId="63E58332"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digitalWrite</w:t>
      </w:r>
      <w:proofErr w:type="spellEnd"/>
      <w:r w:rsidRPr="00EE254E">
        <w:rPr>
          <w:rStyle w:val="HTMLCode"/>
          <w:lang w:bidi="ta-IN"/>
        </w:rPr>
        <w:t xml:space="preserve">(IN1,LOW); </w:t>
      </w:r>
      <w:proofErr w:type="spellStart"/>
      <w:r w:rsidRPr="00EE254E">
        <w:rPr>
          <w:rStyle w:val="HTMLCode"/>
          <w:lang w:bidi="ta-IN"/>
        </w:rPr>
        <w:t>digitalWrite</w:t>
      </w:r>
      <w:proofErr w:type="spellEnd"/>
      <w:r w:rsidRPr="00EE254E">
        <w:rPr>
          <w:rStyle w:val="HTMLCode"/>
          <w:lang w:bidi="ta-IN"/>
        </w:rPr>
        <w:t>(IN2,HIGH);</w:t>
      </w:r>
    </w:p>
    <w:p w14:paraId="76E6EE8D" w14:textId="77777777" w:rsidR="00EE254E" w:rsidRPr="00EE254E" w:rsidRDefault="00EE254E" w:rsidP="00EE254E">
      <w:pPr>
        <w:pStyle w:val="HTMLPreformatted"/>
        <w:rPr>
          <w:rStyle w:val="HTMLCode"/>
          <w:lang w:bidi="ta-IN"/>
        </w:rPr>
      </w:pPr>
      <w:r w:rsidRPr="00EE254E">
        <w:rPr>
          <w:rStyle w:val="HTMLCode"/>
          <w:lang w:bidi="ta-IN"/>
        </w:rPr>
        <w:t xml:space="preserve">  </w:t>
      </w:r>
      <w:proofErr w:type="spellStart"/>
      <w:r w:rsidRPr="00EE254E">
        <w:rPr>
          <w:rStyle w:val="HTMLCode"/>
          <w:lang w:bidi="ta-IN"/>
        </w:rPr>
        <w:t>digitalWrite</w:t>
      </w:r>
      <w:proofErr w:type="spellEnd"/>
      <w:r w:rsidRPr="00EE254E">
        <w:rPr>
          <w:rStyle w:val="HTMLCode"/>
          <w:lang w:bidi="ta-IN"/>
        </w:rPr>
        <w:t xml:space="preserve">(IN3,HIGH); </w:t>
      </w:r>
      <w:proofErr w:type="spellStart"/>
      <w:r w:rsidRPr="00EE254E">
        <w:rPr>
          <w:rStyle w:val="HTMLCode"/>
          <w:lang w:bidi="ta-IN"/>
        </w:rPr>
        <w:t>digitalWrite</w:t>
      </w:r>
      <w:proofErr w:type="spellEnd"/>
      <w:r w:rsidRPr="00EE254E">
        <w:rPr>
          <w:rStyle w:val="HTMLCode"/>
          <w:lang w:bidi="ta-IN"/>
        </w:rPr>
        <w:t>(IN4,LOW);</w:t>
      </w:r>
    </w:p>
    <w:p w14:paraId="4DE14624" w14:textId="145A8BD0" w:rsidR="005B7126" w:rsidRDefault="00EE254E">
      <w:pPr>
        <w:rPr>
          <w:rFonts w:eastAsia="Times New Roman"/>
          <w:lang w:bidi="ta-IN"/>
        </w:rPr>
      </w:pPr>
      <w:r w:rsidRPr="00EE254E">
        <w:rPr>
          <w:rStyle w:val="HTMLCode"/>
          <w:lang w:bidi="ta-IN"/>
        </w:rPr>
        <w:t>}</w:t>
      </w:r>
      <w:r w:rsidR="005B7126">
        <w:rPr>
          <w:rFonts w:eastAsia="Times New Roman"/>
          <w:noProof/>
          <w:lang w:bidi="ta-IN"/>
        </w:rPr>
        <mc:AlternateContent>
          <mc:Choice Requires="wps">
            <w:drawing>
              <wp:inline distT="0" distB="0" distL="0" distR="0" wp14:anchorId="6BA6D99C" wp14:editId="7AF71B7F">
                <wp:extent cx="5943600" cy="1270"/>
                <wp:effectExtent l="0" t="31750" r="0" b="36830"/>
                <wp:docPr id="102004166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8B68260"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4F44D0DE" w14:textId="77777777" w:rsidR="00A51895" w:rsidRPr="00A51895" w:rsidRDefault="00A51895">
      <w:pPr>
        <w:rPr>
          <w:rFonts w:eastAsia="Times New Roman"/>
          <w:b/>
          <w:bCs/>
          <w:sz w:val="36"/>
          <w:szCs w:val="36"/>
          <w:lang w:bidi="ta-IN"/>
        </w:rPr>
      </w:pPr>
      <w:r w:rsidRPr="00A51895">
        <w:rPr>
          <w:rFonts w:eastAsia="Times New Roman"/>
          <w:b/>
          <w:bCs/>
          <w:sz w:val="36"/>
          <w:szCs w:val="36"/>
          <w:lang w:bidi="ta-IN"/>
        </w:rPr>
        <w:t>Project Display &amp; Visualization</w:t>
      </w:r>
    </w:p>
    <w:p w14:paraId="1E0DC771" w14:textId="77777777" w:rsidR="00A51895" w:rsidRDefault="00A51895">
      <w:pPr>
        <w:rPr>
          <w:rFonts w:eastAsia="Times New Roman"/>
          <w:lang w:bidi="ta-IN"/>
        </w:rPr>
      </w:pPr>
    </w:p>
    <w:p w14:paraId="11A8F805" w14:textId="021D6542" w:rsidR="00A51895" w:rsidRPr="00E129D5" w:rsidRDefault="00A51895" w:rsidP="00A51895">
      <w:pPr>
        <w:pStyle w:val="ListParagraph"/>
        <w:numPr>
          <w:ilvl w:val="0"/>
          <w:numId w:val="23"/>
        </w:numPr>
        <w:rPr>
          <w:rFonts w:asciiTheme="majorHAnsi" w:eastAsia="Times New Roman" w:hAnsiTheme="majorHAnsi"/>
          <w:sz w:val="24"/>
          <w:szCs w:val="24"/>
          <w:lang w:bidi="ta-IN"/>
        </w:rPr>
      </w:pPr>
      <w:r w:rsidRPr="00E129D5">
        <w:rPr>
          <w:rFonts w:asciiTheme="majorHAnsi" w:eastAsia="Times New Roman" w:hAnsiTheme="majorHAnsi"/>
          <w:sz w:val="24"/>
          <w:szCs w:val="24"/>
          <w:lang w:bidi="ta-IN"/>
        </w:rPr>
        <w:t>Front Sensor + OLED (On the Tank)</w:t>
      </w:r>
    </w:p>
    <w:p w14:paraId="1A3F939D" w14:textId="77777777" w:rsidR="00A51895" w:rsidRDefault="00A51895">
      <w:pPr>
        <w:rPr>
          <w:rFonts w:eastAsia="Times New Roman"/>
          <w:lang w:bidi="ta-IN"/>
        </w:rPr>
      </w:pPr>
    </w:p>
    <w:p w14:paraId="140E9F91" w14:textId="77777777" w:rsidR="00A51895" w:rsidRPr="00E742B8" w:rsidRDefault="00A51895" w:rsidP="00E742B8">
      <w:pPr>
        <w:pStyle w:val="ListParagraph"/>
        <w:numPr>
          <w:ilvl w:val="0"/>
          <w:numId w:val="26"/>
        </w:numPr>
        <w:spacing w:after="0"/>
        <w:rPr>
          <w:sz w:val="24"/>
          <w:szCs w:val="24"/>
        </w:rPr>
      </w:pPr>
      <w:r w:rsidRPr="00E742B8">
        <w:rPr>
          <w:sz w:val="24"/>
          <w:szCs w:val="24"/>
        </w:rPr>
        <w:t>The front ultrasonic sensor is mounted fixed on the tank.</w:t>
      </w:r>
    </w:p>
    <w:p w14:paraId="3F255293" w14:textId="77777777" w:rsidR="00A51895" w:rsidRPr="00E742B8" w:rsidRDefault="00A51895" w:rsidP="00E742B8">
      <w:pPr>
        <w:pStyle w:val="ListParagraph"/>
        <w:numPr>
          <w:ilvl w:val="0"/>
          <w:numId w:val="26"/>
        </w:numPr>
        <w:spacing w:after="0"/>
        <w:rPr>
          <w:sz w:val="24"/>
          <w:szCs w:val="24"/>
        </w:rPr>
      </w:pPr>
      <w:r w:rsidRPr="00E742B8">
        <w:rPr>
          <w:sz w:val="24"/>
          <w:szCs w:val="24"/>
        </w:rPr>
        <w:t>It constantly measures distance directly ahead.</w:t>
      </w:r>
    </w:p>
    <w:p w14:paraId="00AD4B71" w14:textId="77777777" w:rsidR="003845A7" w:rsidRPr="00E742B8" w:rsidRDefault="00A51895" w:rsidP="00E742B8">
      <w:pPr>
        <w:pStyle w:val="ListParagraph"/>
        <w:numPr>
          <w:ilvl w:val="0"/>
          <w:numId w:val="26"/>
        </w:numPr>
        <w:spacing w:after="0"/>
        <w:rPr>
          <w:sz w:val="24"/>
          <w:szCs w:val="24"/>
        </w:rPr>
      </w:pPr>
      <w:r w:rsidRPr="00E742B8">
        <w:rPr>
          <w:sz w:val="24"/>
          <w:szCs w:val="24"/>
        </w:rPr>
        <w:t>The OLED display on the tank shows:</w:t>
      </w:r>
    </w:p>
    <w:p w14:paraId="516EBA06" w14:textId="5D0E17A0" w:rsidR="00A51895" w:rsidRPr="00E742B8" w:rsidRDefault="00A51895" w:rsidP="00E742B8">
      <w:pPr>
        <w:pStyle w:val="ListParagraph"/>
        <w:numPr>
          <w:ilvl w:val="0"/>
          <w:numId w:val="26"/>
        </w:numPr>
        <w:spacing w:after="0"/>
        <w:rPr>
          <w:sz w:val="24"/>
          <w:szCs w:val="24"/>
        </w:rPr>
      </w:pPr>
      <w:r w:rsidRPr="00E742B8">
        <w:rPr>
          <w:sz w:val="24"/>
          <w:szCs w:val="24"/>
        </w:rPr>
        <w:t>Distance in cm</w:t>
      </w:r>
    </w:p>
    <w:p w14:paraId="6DA08911" w14:textId="77777777" w:rsidR="00A51895" w:rsidRPr="00E742B8" w:rsidRDefault="00A51895" w:rsidP="00E742B8">
      <w:pPr>
        <w:pStyle w:val="ListParagraph"/>
        <w:numPr>
          <w:ilvl w:val="0"/>
          <w:numId w:val="26"/>
        </w:numPr>
        <w:spacing w:after="0"/>
        <w:rPr>
          <w:sz w:val="24"/>
          <w:szCs w:val="24"/>
        </w:rPr>
      </w:pPr>
      <w:r w:rsidRPr="00E742B8">
        <w:rPr>
          <w:sz w:val="24"/>
          <w:szCs w:val="24"/>
        </w:rPr>
        <w:t>Status: “Clear”, “Obstacle!”, or “Turning…”</w:t>
      </w:r>
    </w:p>
    <w:p w14:paraId="2211F20A" w14:textId="77777777" w:rsidR="00A51895" w:rsidRPr="00E742B8" w:rsidRDefault="00A51895" w:rsidP="00E742B8">
      <w:pPr>
        <w:pStyle w:val="ListParagraph"/>
        <w:numPr>
          <w:ilvl w:val="0"/>
          <w:numId w:val="26"/>
        </w:numPr>
        <w:spacing w:after="0"/>
        <w:rPr>
          <w:sz w:val="24"/>
          <w:szCs w:val="24"/>
        </w:rPr>
      </w:pPr>
      <w:r w:rsidRPr="00E742B8">
        <w:rPr>
          <w:sz w:val="24"/>
          <w:szCs w:val="24"/>
        </w:rPr>
        <w:t>This works fully independently, no PC needed.</w:t>
      </w:r>
    </w:p>
    <w:p w14:paraId="257F1E76" w14:textId="77777777" w:rsidR="00A51895" w:rsidRPr="00D76DC2" w:rsidRDefault="00A51895" w:rsidP="00CB0466">
      <w:pPr>
        <w:spacing w:after="0"/>
        <w:rPr>
          <w:sz w:val="24"/>
          <w:szCs w:val="24"/>
        </w:rPr>
      </w:pPr>
    </w:p>
    <w:p w14:paraId="18C04A85" w14:textId="77777777" w:rsidR="00A51895" w:rsidRPr="00D76DC2" w:rsidRDefault="00A51895" w:rsidP="00CB0466">
      <w:pPr>
        <w:spacing w:after="0"/>
        <w:rPr>
          <w:sz w:val="24"/>
          <w:szCs w:val="24"/>
        </w:rPr>
      </w:pPr>
    </w:p>
    <w:p w14:paraId="23F785E4" w14:textId="004987D2" w:rsidR="00A51895" w:rsidRPr="00E129D5" w:rsidRDefault="00A51895" w:rsidP="00A51895">
      <w:pPr>
        <w:pStyle w:val="ListParagraph"/>
        <w:numPr>
          <w:ilvl w:val="0"/>
          <w:numId w:val="23"/>
        </w:numPr>
        <w:rPr>
          <w:rFonts w:asciiTheme="majorHAnsi" w:eastAsia="Times New Roman" w:hAnsiTheme="majorHAnsi"/>
          <w:sz w:val="24"/>
          <w:szCs w:val="24"/>
          <w:lang w:bidi="ta-IN"/>
        </w:rPr>
      </w:pPr>
      <w:r w:rsidRPr="00E129D5">
        <w:rPr>
          <w:rFonts w:asciiTheme="majorHAnsi" w:eastAsia="Times New Roman" w:hAnsiTheme="majorHAnsi"/>
          <w:sz w:val="24"/>
          <w:szCs w:val="24"/>
          <w:lang w:bidi="ta-IN"/>
        </w:rPr>
        <w:t>Radar Sensor + Processing Software (PC Visualization)</w:t>
      </w:r>
    </w:p>
    <w:p w14:paraId="69D850CB" w14:textId="77777777" w:rsidR="00A51895" w:rsidRDefault="00A51895">
      <w:pPr>
        <w:rPr>
          <w:rFonts w:eastAsia="Times New Roman"/>
          <w:lang w:bidi="ta-IN"/>
        </w:rPr>
      </w:pPr>
    </w:p>
    <w:p w14:paraId="2AA07B33" w14:textId="77777777" w:rsidR="00A51895" w:rsidRPr="00E742B8" w:rsidRDefault="00A51895" w:rsidP="00E742B8">
      <w:pPr>
        <w:pStyle w:val="ListParagraph"/>
        <w:numPr>
          <w:ilvl w:val="0"/>
          <w:numId w:val="27"/>
        </w:numPr>
        <w:rPr>
          <w:rFonts w:eastAsia="Times New Roman"/>
          <w:lang w:bidi="ta-IN"/>
        </w:rPr>
      </w:pPr>
      <w:r w:rsidRPr="00E742B8">
        <w:rPr>
          <w:rFonts w:eastAsia="Times New Roman"/>
          <w:lang w:bidi="ta-IN"/>
        </w:rPr>
        <w:t>The radar ultrasonic sensor is mounted on a servo and sweeps from 15° → 190°.</w:t>
      </w:r>
    </w:p>
    <w:p w14:paraId="78735D51" w14:textId="7E3225BC" w:rsidR="00A51895" w:rsidRPr="00E742B8" w:rsidRDefault="00A51895" w:rsidP="00E742B8">
      <w:pPr>
        <w:pStyle w:val="ListParagraph"/>
        <w:numPr>
          <w:ilvl w:val="0"/>
          <w:numId w:val="27"/>
        </w:numPr>
        <w:rPr>
          <w:rFonts w:eastAsia="Times New Roman"/>
          <w:lang w:bidi="ta-IN"/>
        </w:rPr>
      </w:pPr>
      <w:r w:rsidRPr="00E742B8">
        <w:rPr>
          <w:rFonts w:eastAsia="Times New Roman"/>
          <w:lang w:bidi="ta-IN"/>
        </w:rPr>
        <w:t>Arduino sends angle + distance data over the USB Serial connection.</w:t>
      </w:r>
    </w:p>
    <w:p w14:paraId="7CCFDB64" w14:textId="77777777" w:rsidR="00A51895" w:rsidRPr="00E742B8" w:rsidRDefault="00A51895" w:rsidP="00E742B8">
      <w:pPr>
        <w:pStyle w:val="ListParagraph"/>
        <w:numPr>
          <w:ilvl w:val="0"/>
          <w:numId w:val="27"/>
        </w:numPr>
        <w:rPr>
          <w:rFonts w:eastAsia="Times New Roman"/>
          <w:lang w:bidi="ta-IN"/>
        </w:rPr>
      </w:pPr>
      <w:r w:rsidRPr="00E742B8">
        <w:rPr>
          <w:rFonts w:eastAsia="Times New Roman"/>
          <w:lang w:bidi="ta-IN"/>
        </w:rPr>
        <w:t>Processing software on a PC reads this data and draws a radar visualization:</w:t>
      </w:r>
    </w:p>
    <w:p w14:paraId="74A6F160" w14:textId="77777777" w:rsidR="00A51895" w:rsidRPr="00E742B8" w:rsidRDefault="00A51895" w:rsidP="00E742B8">
      <w:pPr>
        <w:pStyle w:val="ListParagraph"/>
        <w:numPr>
          <w:ilvl w:val="0"/>
          <w:numId w:val="27"/>
        </w:numPr>
        <w:rPr>
          <w:rFonts w:eastAsia="Times New Roman"/>
          <w:lang w:bidi="ta-IN"/>
        </w:rPr>
      </w:pPr>
      <w:r w:rsidRPr="00E742B8">
        <w:rPr>
          <w:rFonts w:eastAsia="Times New Roman"/>
          <w:lang w:bidi="ta-IN"/>
        </w:rPr>
        <w:t>Sweep line shows servo angle</w:t>
      </w:r>
    </w:p>
    <w:p w14:paraId="27FA805E" w14:textId="77777777" w:rsidR="00A51895" w:rsidRPr="00E742B8" w:rsidRDefault="00A51895" w:rsidP="00E742B8">
      <w:pPr>
        <w:pStyle w:val="ListParagraph"/>
        <w:numPr>
          <w:ilvl w:val="0"/>
          <w:numId w:val="27"/>
        </w:numPr>
        <w:rPr>
          <w:rFonts w:eastAsia="Times New Roman"/>
          <w:lang w:bidi="ta-IN"/>
        </w:rPr>
      </w:pPr>
      <w:r w:rsidRPr="00E742B8">
        <w:rPr>
          <w:rFonts w:eastAsia="Times New Roman"/>
          <w:lang w:bidi="ta-IN"/>
        </w:rPr>
        <w:t>Red marks show detected objects and distances</w:t>
      </w:r>
    </w:p>
    <w:p w14:paraId="774EEFE2" w14:textId="15678EA9" w:rsidR="00A51895" w:rsidRDefault="00A51895" w:rsidP="00E742B8">
      <w:pPr>
        <w:pStyle w:val="ListParagraph"/>
        <w:numPr>
          <w:ilvl w:val="0"/>
          <w:numId w:val="27"/>
        </w:numPr>
        <w:rPr>
          <w:rFonts w:eastAsia="Times New Roman"/>
          <w:lang w:bidi="ta-IN"/>
        </w:rPr>
      </w:pPr>
      <w:r w:rsidRPr="00E742B8">
        <w:rPr>
          <w:rFonts w:eastAsia="Times New Roman"/>
          <w:lang w:bidi="ta-IN"/>
        </w:rPr>
        <w:t>Without a PC, this radar visualization cannot appear on the OLED — OLED only shows front distance and status.</w:t>
      </w:r>
    </w:p>
    <w:p w14:paraId="0C9F025A" w14:textId="67E22D4E" w:rsidR="009919A4" w:rsidRDefault="005E4D5F" w:rsidP="009919A4">
      <w:pPr>
        <w:rPr>
          <w:rFonts w:eastAsia="Times New Roman"/>
          <w:lang w:bidi="ta-IN"/>
        </w:rPr>
      </w:pPr>
      <w:r>
        <w:rPr>
          <w:rFonts w:eastAsia="Times New Roman"/>
          <w:noProof/>
          <w:lang w:bidi="ta-IN"/>
        </w:rPr>
        <mc:AlternateContent>
          <mc:Choice Requires="wps">
            <w:drawing>
              <wp:inline distT="0" distB="0" distL="0" distR="0" wp14:anchorId="6AF0F9E0" wp14:editId="39AEFFD6">
                <wp:extent cx="5943600" cy="1270"/>
                <wp:effectExtent l="0" t="31750" r="0" b="36830"/>
                <wp:docPr id="1068634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815A44B"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394D5C7E" w14:textId="4B279FAE" w:rsidR="005E4D5F" w:rsidRDefault="000C24AB" w:rsidP="009919A4">
      <w:pPr>
        <w:rPr>
          <w:rFonts w:asciiTheme="majorHAnsi" w:eastAsia="Times New Roman" w:hAnsiTheme="majorHAnsi"/>
          <w:sz w:val="32"/>
          <w:szCs w:val="32"/>
          <w:lang w:bidi="ta-IN"/>
        </w:rPr>
      </w:pPr>
      <w:r>
        <w:rPr>
          <w:rFonts w:asciiTheme="majorHAnsi" w:eastAsia="Times New Roman" w:hAnsiTheme="majorHAnsi"/>
          <w:sz w:val="32"/>
          <w:szCs w:val="32"/>
          <w:lang w:bidi="ta-IN"/>
        </w:rPr>
        <w:t xml:space="preserve">Sample design </w:t>
      </w:r>
    </w:p>
    <w:p w14:paraId="5AEE188C" w14:textId="33035C49" w:rsidR="000C24AB" w:rsidRDefault="000C24AB" w:rsidP="009919A4">
      <w:pPr>
        <w:rPr>
          <w:rFonts w:asciiTheme="majorBidi" w:eastAsia="Times New Roman" w:hAnsiTheme="majorBidi" w:cstheme="majorBidi"/>
          <w:sz w:val="32"/>
          <w:szCs w:val="32"/>
          <w:lang w:bidi="ta-IN"/>
        </w:rPr>
      </w:pPr>
    </w:p>
    <w:p w14:paraId="40252386" w14:textId="5DB5AE9B" w:rsidR="00087A28" w:rsidRDefault="00F72455" w:rsidP="009919A4">
      <w:pPr>
        <w:rPr>
          <w:rFonts w:asciiTheme="majorBidi" w:eastAsia="Times New Roman" w:hAnsiTheme="majorBidi" w:cstheme="majorBidi"/>
          <w:sz w:val="32"/>
          <w:szCs w:val="32"/>
          <w:lang w:bidi="ta-IN"/>
        </w:rPr>
      </w:pPr>
      <w:r>
        <w:rPr>
          <w:rFonts w:asciiTheme="majorBidi" w:eastAsia="Times New Roman" w:hAnsiTheme="majorBidi" w:cstheme="majorBidi"/>
          <w:noProof/>
          <w:sz w:val="32"/>
          <w:szCs w:val="32"/>
          <w:lang w:bidi="ta-IN"/>
        </w:rPr>
        <w:drawing>
          <wp:anchor distT="0" distB="0" distL="114300" distR="114300" simplePos="0" relativeHeight="251662336" behindDoc="0" locked="0" layoutInCell="1" allowOverlap="1" wp14:anchorId="1DF8602E" wp14:editId="5C8E7F74">
            <wp:simplePos x="0" y="0"/>
            <wp:positionH relativeFrom="column">
              <wp:posOffset>0</wp:posOffset>
            </wp:positionH>
            <wp:positionV relativeFrom="paragraph">
              <wp:posOffset>352425</wp:posOffset>
            </wp:positionV>
            <wp:extent cx="5943600" cy="2844165"/>
            <wp:effectExtent l="0" t="0" r="0" b="0"/>
            <wp:wrapTopAndBottom/>
            <wp:docPr id="32420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09778" name="Picture 1"/>
                    <pic:cNvPicPr/>
                  </pic:nvPicPr>
                  <pic:blipFill>
                    <a:blip r:embed="rId11"/>
                    <a:stretch>
                      <a:fillRect/>
                    </a:stretch>
                  </pic:blipFill>
                  <pic:spPr>
                    <a:xfrm>
                      <a:off x="0" y="0"/>
                      <a:ext cx="5943600" cy="2844165"/>
                    </a:xfrm>
                    <a:prstGeom prst="rect">
                      <a:avLst/>
                    </a:prstGeom>
                  </pic:spPr>
                </pic:pic>
              </a:graphicData>
            </a:graphic>
            <wp14:sizeRelV relativeFrom="margin">
              <wp14:pctHeight>0</wp14:pctHeight>
            </wp14:sizeRelV>
          </wp:anchor>
        </w:drawing>
      </w:r>
    </w:p>
    <w:p w14:paraId="5B527002" w14:textId="77777777" w:rsidR="00087A28" w:rsidRDefault="00087A28" w:rsidP="009919A4">
      <w:pPr>
        <w:rPr>
          <w:rFonts w:asciiTheme="majorBidi" w:eastAsia="Times New Roman" w:hAnsiTheme="majorBidi" w:cstheme="majorBidi"/>
          <w:sz w:val="32"/>
          <w:szCs w:val="32"/>
          <w:lang w:bidi="ta-IN"/>
        </w:rPr>
      </w:pPr>
    </w:p>
    <w:p w14:paraId="057B2D62" w14:textId="5CDAC1A3" w:rsidR="00087A28" w:rsidRPr="000C24AB" w:rsidRDefault="00FB33F1" w:rsidP="009919A4">
      <w:pPr>
        <w:rPr>
          <w:rFonts w:asciiTheme="majorBidi" w:eastAsia="Times New Roman" w:hAnsiTheme="majorBidi" w:cstheme="majorBidi"/>
          <w:sz w:val="32"/>
          <w:szCs w:val="32"/>
          <w:lang w:bidi="ta-IN"/>
        </w:rPr>
      </w:pPr>
      <w:r>
        <w:rPr>
          <w:rFonts w:asciiTheme="majorBidi" w:eastAsia="Times New Roman" w:hAnsiTheme="majorBidi" w:cstheme="majorBidi"/>
          <w:noProof/>
          <w:sz w:val="32"/>
          <w:szCs w:val="32"/>
          <w:lang w:bidi="ta-IN"/>
        </w:rPr>
        <w:drawing>
          <wp:anchor distT="0" distB="0" distL="114300" distR="114300" simplePos="0" relativeHeight="251660288" behindDoc="0" locked="0" layoutInCell="1" allowOverlap="1" wp14:anchorId="4F436DF2" wp14:editId="5B8C7AA3">
            <wp:simplePos x="0" y="0"/>
            <wp:positionH relativeFrom="column">
              <wp:posOffset>0</wp:posOffset>
            </wp:positionH>
            <wp:positionV relativeFrom="paragraph">
              <wp:posOffset>353695</wp:posOffset>
            </wp:positionV>
            <wp:extent cx="5943600" cy="3321050"/>
            <wp:effectExtent l="0" t="0" r="0" b="0"/>
            <wp:wrapTopAndBottom/>
            <wp:docPr id="205683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3543" name="Picture 205683543"/>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anchor>
        </w:drawing>
      </w:r>
    </w:p>
    <w:p w14:paraId="564CACC4" w14:textId="53B032C6" w:rsidR="005B7126" w:rsidRDefault="00BA37B5">
      <w:pPr>
        <w:pStyle w:val="Heading2"/>
        <w:rPr>
          <w:rFonts w:eastAsia="Times New Roman"/>
          <w:lang w:bidi="ta-IN"/>
        </w:rPr>
      </w:pPr>
      <w:r>
        <w:rPr>
          <w:rFonts w:eastAsia="Times New Roman"/>
          <w:noProof/>
          <w:lang w:bidi="ta-IN"/>
        </w:rPr>
        <mc:AlternateContent>
          <mc:Choice Requires="wps">
            <w:drawing>
              <wp:inline distT="0" distB="0" distL="0" distR="0" wp14:anchorId="2998BB89" wp14:editId="635F35EF">
                <wp:extent cx="5943600" cy="1270"/>
                <wp:effectExtent l="0" t="31750" r="0" b="36830"/>
                <wp:docPr id="212003485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B3E56B5"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r w:rsidR="005B7126">
        <w:rPr>
          <w:rStyle w:val="Strong"/>
          <w:rFonts w:eastAsia="Times New Roman"/>
          <w:b/>
          <w:bCs w:val="0"/>
          <w:lang w:bidi="ta-IN"/>
        </w:rPr>
        <w:t>Conclusion:</w:t>
      </w:r>
    </w:p>
    <w:p w14:paraId="568CC54D" w14:textId="77777777" w:rsidR="005B7126" w:rsidRDefault="005B7126">
      <w:pPr>
        <w:pStyle w:val="NormalWeb"/>
        <w:rPr>
          <w:rFonts w:eastAsiaTheme="minorEastAsia"/>
          <w:lang w:bidi="ta-IN"/>
        </w:rPr>
      </w:pPr>
      <w:r>
        <w:rPr>
          <w:lang w:bidi="ta-IN"/>
        </w:rPr>
        <w:t>The motorized tank successfully navigates its environment using DC motors and a servo-mounted ultrasonic sensor. It detects obstacles and displays distance data on the OLED screen in real time. This project demonstrates practical applications of Arduino programming, motor control, and sensor integration in a mobile robotics platform.</w:t>
      </w:r>
    </w:p>
    <w:p w14:paraId="5BA4C4F6" w14:textId="752BE064" w:rsidR="00F41BEE" w:rsidRPr="003F4B4C" w:rsidRDefault="005B7126" w:rsidP="003F4B4C">
      <w:pPr>
        <w:rPr>
          <w:rFonts w:eastAsia="Times New Roman"/>
          <w:lang w:bidi="ta-IN"/>
        </w:rPr>
      </w:pPr>
      <w:r>
        <w:rPr>
          <w:rFonts w:eastAsia="Times New Roman"/>
          <w:noProof/>
          <w:lang w:bidi="ta-IN"/>
        </w:rPr>
        <mc:AlternateContent>
          <mc:Choice Requires="wps">
            <w:drawing>
              <wp:inline distT="0" distB="0" distL="0" distR="0" wp14:anchorId="74E6D1A4" wp14:editId="5605802E">
                <wp:extent cx="5943600" cy="1270"/>
                <wp:effectExtent l="0" t="31750" r="0" b="36830"/>
                <wp:docPr id="121092470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5DC81F6"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sectPr w:rsidR="00F41BEE" w:rsidRPr="003F4B4C" w:rsidSect="00ED598E">
      <w:headerReference w:type="even" r:id="rId13"/>
      <w:headerReference w:type="default" r:id="rId14"/>
      <w:footerReference w:type="even" r:id="rId15"/>
      <w:footerReference w:type="default" r:id="rId16"/>
      <w:headerReference w:type="first" r:id="rId17"/>
      <w:footerReference w:type="first" r:id="rId18"/>
      <w:pgSz w:w="12240" w:h="15840"/>
      <w:pgMar w:top="907" w:right="1512" w:bottom="720" w:left="1368"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FF69E" w14:textId="77777777" w:rsidR="00431D60" w:rsidRDefault="00431D60">
      <w:pPr>
        <w:spacing w:after="0"/>
      </w:pPr>
      <w:r>
        <w:separator/>
      </w:r>
    </w:p>
  </w:endnote>
  <w:endnote w:type="continuationSeparator" w:id="0">
    <w:p w14:paraId="59C97C14" w14:textId="77777777" w:rsidR="00431D60" w:rsidRDefault="00431D60">
      <w:pPr>
        <w:spacing w:after="0"/>
      </w:pPr>
      <w:r>
        <w:continuationSeparator/>
      </w:r>
    </w:p>
  </w:endnote>
  <w:endnote w:type="continuationNotice" w:id="1">
    <w:p w14:paraId="11E32D03" w14:textId="77777777" w:rsidR="00431D60" w:rsidRDefault="00431D6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33EFD" w14:textId="77777777" w:rsidR="00ED598E" w:rsidRDefault="00ED5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E4E15" w14:textId="77777777" w:rsidR="00ED598E" w:rsidRDefault="00ED5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506B0" w14:textId="77777777" w:rsidR="00ED598E" w:rsidRDefault="00ED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5541A" w14:textId="77777777" w:rsidR="00431D60" w:rsidRDefault="00431D60">
      <w:pPr>
        <w:spacing w:after="0"/>
      </w:pPr>
      <w:r>
        <w:separator/>
      </w:r>
    </w:p>
  </w:footnote>
  <w:footnote w:type="continuationSeparator" w:id="0">
    <w:p w14:paraId="1E7F62B5" w14:textId="77777777" w:rsidR="00431D60" w:rsidRDefault="00431D60">
      <w:pPr>
        <w:spacing w:after="0"/>
      </w:pPr>
      <w:r>
        <w:continuationSeparator/>
      </w:r>
    </w:p>
  </w:footnote>
  <w:footnote w:type="continuationNotice" w:id="1">
    <w:p w14:paraId="7FF202EF" w14:textId="77777777" w:rsidR="00431D60" w:rsidRDefault="00431D6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C9E1C" w14:textId="77777777" w:rsidR="00ED598E" w:rsidRDefault="00ED5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960F0" w14:textId="77777777" w:rsidR="00ED598E" w:rsidRDefault="00ED59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045A7" w14:textId="77777777" w:rsidR="00ED598E" w:rsidRDefault="00ED5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2D0D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780E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87AF8"/>
    <w:multiLevelType w:val="hybridMultilevel"/>
    <w:tmpl w:val="8532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4" w15:restartNumberingAfterBreak="0">
    <w:nsid w:val="44874345"/>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CE50139"/>
    <w:multiLevelType w:val="hybridMultilevel"/>
    <w:tmpl w:val="0C207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203B41"/>
    <w:multiLevelType w:val="hybridMultilevel"/>
    <w:tmpl w:val="B52E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C52EEE"/>
    <w:multiLevelType w:val="hybridMultilevel"/>
    <w:tmpl w:val="DA1C25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D7076F"/>
    <w:multiLevelType w:val="hybridMultilevel"/>
    <w:tmpl w:val="4AC2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3"/>
  </w:num>
  <w:num w:numId="15" w16cid:durableId="94441604">
    <w:abstractNumId w:val="13"/>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3"/>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3"/>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3"/>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5"/>
  </w:num>
  <w:num w:numId="20" w16cid:durableId="977296618">
    <w:abstractNumId w:val="10"/>
  </w:num>
  <w:num w:numId="21" w16cid:durableId="1747797433">
    <w:abstractNumId w:val="14"/>
  </w:num>
  <w:num w:numId="22" w16cid:durableId="1620335668">
    <w:abstractNumId w:val="11"/>
  </w:num>
  <w:num w:numId="23" w16cid:durableId="370886459">
    <w:abstractNumId w:val="18"/>
  </w:num>
  <w:num w:numId="24" w16cid:durableId="1052341254">
    <w:abstractNumId w:val="16"/>
  </w:num>
  <w:num w:numId="25" w16cid:durableId="1957176268">
    <w:abstractNumId w:val="17"/>
  </w:num>
  <w:num w:numId="26" w16cid:durableId="1457333936">
    <w:abstractNumId w:val="19"/>
  </w:num>
  <w:num w:numId="27" w16cid:durableId="12119653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9B6"/>
    <w:rsid w:val="00003455"/>
    <w:rsid w:val="00021C10"/>
    <w:rsid w:val="00032277"/>
    <w:rsid w:val="00032383"/>
    <w:rsid w:val="00032982"/>
    <w:rsid w:val="00037A3D"/>
    <w:rsid w:val="00037A80"/>
    <w:rsid w:val="0004081D"/>
    <w:rsid w:val="00047720"/>
    <w:rsid w:val="00047C0B"/>
    <w:rsid w:val="000539BD"/>
    <w:rsid w:val="00066E2A"/>
    <w:rsid w:val="00076DB4"/>
    <w:rsid w:val="0008087A"/>
    <w:rsid w:val="00087A28"/>
    <w:rsid w:val="0009195F"/>
    <w:rsid w:val="000C24AB"/>
    <w:rsid w:val="000D355D"/>
    <w:rsid w:val="000E7F6E"/>
    <w:rsid w:val="001046AC"/>
    <w:rsid w:val="0011008C"/>
    <w:rsid w:val="00111371"/>
    <w:rsid w:val="001172E5"/>
    <w:rsid w:val="001274B5"/>
    <w:rsid w:val="00140528"/>
    <w:rsid w:val="001433E3"/>
    <w:rsid w:val="0016014D"/>
    <w:rsid w:val="001608CC"/>
    <w:rsid w:val="00172902"/>
    <w:rsid w:val="0018191F"/>
    <w:rsid w:val="00181FE7"/>
    <w:rsid w:val="00186230"/>
    <w:rsid w:val="00187F30"/>
    <w:rsid w:val="001A162E"/>
    <w:rsid w:val="001D4B58"/>
    <w:rsid w:val="001F1989"/>
    <w:rsid w:val="00200572"/>
    <w:rsid w:val="00262033"/>
    <w:rsid w:val="00271453"/>
    <w:rsid w:val="00276E4F"/>
    <w:rsid w:val="00295104"/>
    <w:rsid w:val="002C0DDD"/>
    <w:rsid w:val="002D59A2"/>
    <w:rsid w:val="00302F19"/>
    <w:rsid w:val="00304507"/>
    <w:rsid w:val="003108DB"/>
    <w:rsid w:val="00331246"/>
    <w:rsid w:val="003319FB"/>
    <w:rsid w:val="00351D1B"/>
    <w:rsid w:val="00357FD0"/>
    <w:rsid w:val="003630D5"/>
    <w:rsid w:val="00374627"/>
    <w:rsid w:val="00380722"/>
    <w:rsid w:val="003845A7"/>
    <w:rsid w:val="00394A6D"/>
    <w:rsid w:val="003B2143"/>
    <w:rsid w:val="003C14A1"/>
    <w:rsid w:val="003C38F0"/>
    <w:rsid w:val="003D708D"/>
    <w:rsid w:val="003F19B9"/>
    <w:rsid w:val="003F4B4C"/>
    <w:rsid w:val="00400FD0"/>
    <w:rsid w:val="0040118E"/>
    <w:rsid w:val="00420DE9"/>
    <w:rsid w:val="00431D60"/>
    <w:rsid w:val="00433CD1"/>
    <w:rsid w:val="00444C76"/>
    <w:rsid w:val="00445933"/>
    <w:rsid w:val="004476A1"/>
    <w:rsid w:val="004476B0"/>
    <w:rsid w:val="004A4BFA"/>
    <w:rsid w:val="004D0E43"/>
    <w:rsid w:val="004D433E"/>
    <w:rsid w:val="004E47F6"/>
    <w:rsid w:val="004E6381"/>
    <w:rsid w:val="004F305A"/>
    <w:rsid w:val="004F7524"/>
    <w:rsid w:val="00504FB9"/>
    <w:rsid w:val="005114E7"/>
    <w:rsid w:val="005338E9"/>
    <w:rsid w:val="00536083"/>
    <w:rsid w:val="00542008"/>
    <w:rsid w:val="005463C0"/>
    <w:rsid w:val="00582E2D"/>
    <w:rsid w:val="005A1CE4"/>
    <w:rsid w:val="005A29F5"/>
    <w:rsid w:val="005A77FC"/>
    <w:rsid w:val="005A7D8A"/>
    <w:rsid w:val="005B7126"/>
    <w:rsid w:val="005C2BF4"/>
    <w:rsid w:val="005D49B2"/>
    <w:rsid w:val="005D5D10"/>
    <w:rsid w:val="005E4D5F"/>
    <w:rsid w:val="005E5E55"/>
    <w:rsid w:val="005F04C0"/>
    <w:rsid w:val="005F4854"/>
    <w:rsid w:val="00605599"/>
    <w:rsid w:val="00616068"/>
    <w:rsid w:val="00627B1A"/>
    <w:rsid w:val="00670AC2"/>
    <w:rsid w:val="006734FD"/>
    <w:rsid w:val="00692F19"/>
    <w:rsid w:val="006953A2"/>
    <w:rsid w:val="006A3D6F"/>
    <w:rsid w:val="006B4315"/>
    <w:rsid w:val="006D236F"/>
    <w:rsid w:val="006E0605"/>
    <w:rsid w:val="006E401C"/>
    <w:rsid w:val="006F0EAE"/>
    <w:rsid w:val="006F2441"/>
    <w:rsid w:val="00711175"/>
    <w:rsid w:val="00712084"/>
    <w:rsid w:val="007148DA"/>
    <w:rsid w:val="007571DC"/>
    <w:rsid w:val="00774126"/>
    <w:rsid w:val="0077621B"/>
    <w:rsid w:val="00781236"/>
    <w:rsid w:val="007941C7"/>
    <w:rsid w:val="007963CE"/>
    <w:rsid w:val="007A7186"/>
    <w:rsid w:val="007D00B3"/>
    <w:rsid w:val="00824550"/>
    <w:rsid w:val="008406FF"/>
    <w:rsid w:val="0084136C"/>
    <w:rsid w:val="00855CA3"/>
    <w:rsid w:val="0086325C"/>
    <w:rsid w:val="00873549"/>
    <w:rsid w:val="008749B6"/>
    <w:rsid w:val="00875081"/>
    <w:rsid w:val="00886378"/>
    <w:rsid w:val="00886E4A"/>
    <w:rsid w:val="008916B6"/>
    <w:rsid w:val="008B4310"/>
    <w:rsid w:val="008D5413"/>
    <w:rsid w:val="008D5A41"/>
    <w:rsid w:val="008D6A27"/>
    <w:rsid w:val="008E038B"/>
    <w:rsid w:val="008E09CE"/>
    <w:rsid w:val="008E10EB"/>
    <w:rsid w:val="008E29B4"/>
    <w:rsid w:val="008E5671"/>
    <w:rsid w:val="00912D4C"/>
    <w:rsid w:val="00923D28"/>
    <w:rsid w:val="00924DC2"/>
    <w:rsid w:val="0093056E"/>
    <w:rsid w:val="0093754D"/>
    <w:rsid w:val="00950405"/>
    <w:rsid w:val="00950EA4"/>
    <w:rsid w:val="00952F98"/>
    <w:rsid w:val="00956C3B"/>
    <w:rsid w:val="00971892"/>
    <w:rsid w:val="0097323F"/>
    <w:rsid w:val="009757B2"/>
    <w:rsid w:val="009763C8"/>
    <w:rsid w:val="00982EDE"/>
    <w:rsid w:val="009858B8"/>
    <w:rsid w:val="009919A4"/>
    <w:rsid w:val="009B24B9"/>
    <w:rsid w:val="009C2119"/>
    <w:rsid w:val="009C429D"/>
    <w:rsid w:val="009C7FD6"/>
    <w:rsid w:val="009D04EB"/>
    <w:rsid w:val="009D0B47"/>
    <w:rsid w:val="009D41D9"/>
    <w:rsid w:val="009D5B56"/>
    <w:rsid w:val="009E3475"/>
    <w:rsid w:val="009F2912"/>
    <w:rsid w:val="00A00679"/>
    <w:rsid w:val="00A249B7"/>
    <w:rsid w:val="00A36F7A"/>
    <w:rsid w:val="00A51895"/>
    <w:rsid w:val="00A54E65"/>
    <w:rsid w:val="00A7066C"/>
    <w:rsid w:val="00A70EFD"/>
    <w:rsid w:val="00A8131A"/>
    <w:rsid w:val="00AA2091"/>
    <w:rsid w:val="00AB2C3D"/>
    <w:rsid w:val="00AF3073"/>
    <w:rsid w:val="00B063E6"/>
    <w:rsid w:val="00B15C87"/>
    <w:rsid w:val="00B203B6"/>
    <w:rsid w:val="00B35070"/>
    <w:rsid w:val="00B430AF"/>
    <w:rsid w:val="00B5201C"/>
    <w:rsid w:val="00B5257D"/>
    <w:rsid w:val="00B610B1"/>
    <w:rsid w:val="00B769EE"/>
    <w:rsid w:val="00B8342B"/>
    <w:rsid w:val="00B86516"/>
    <w:rsid w:val="00BA37B5"/>
    <w:rsid w:val="00BB273E"/>
    <w:rsid w:val="00BD735D"/>
    <w:rsid w:val="00C03729"/>
    <w:rsid w:val="00C04033"/>
    <w:rsid w:val="00C30F46"/>
    <w:rsid w:val="00C444AC"/>
    <w:rsid w:val="00C474F7"/>
    <w:rsid w:val="00C57E43"/>
    <w:rsid w:val="00C6464E"/>
    <w:rsid w:val="00C72B59"/>
    <w:rsid w:val="00C86F4F"/>
    <w:rsid w:val="00C904F1"/>
    <w:rsid w:val="00C9734F"/>
    <w:rsid w:val="00CB0466"/>
    <w:rsid w:val="00CC75DB"/>
    <w:rsid w:val="00D016ED"/>
    <w:rsid w:val="00D05F48"/>
    <w:rsid w:val="00D241A0"/>
    <w:rsid w:val="00D33143"/>
    <w:rsid w:val="00D37D67"/>
    <w:rsid w:val="00D4111F"/>
    <w:rsid w:val="00D468C9"/>
    <w:rsid w:val="00D52131"/>
    <w:rsid w:val="00D56207"/>
    <w:rsid w:val="00D6278D"/>
    <w:rsid w:val="00D715D0"/>
    <w:rsid w:val="00D7441A"/>
    <w:rsid w:val="00D757F2"/>
    <w:rsid w:val="00D765AF"/>
    <w:rsid w:val="00D76DC2"/>
    <w:rsid w:val="00D95183"/>
    <w:rsid w:val="00DD14AF"/>
    <w:rsid w:val="00DD4208"/>
    <w:rsid w:val="00DF3D23"/>
    <w:rsid w:val="00E01B82"/>
    <w:rsid w:val="00E129D5"/>
    <w:rsid w:val="00E23538"/>
    <w:rsid w:val="00E321B6"/>
    <w:rsid w:val="00E45F8D"/>
    <w:rsid w:val="00E661C9"/>
    <w:rsid w:val="00E71047"/>
    <w:rsid w:val="00E726F0"/>
    <w:rsid w:val="00E742B8"/>
    <w:rsid w:val="00EA2B92"/>
    <w:rsid w:val="00EC12CE"/>
    <w:rsid w:val="00ED5208"/>
    <w:rsid w:val="00ED598E"/>
    <w:rsid w:val="00ED7FEB"/>
    <w:rsid w:val="00EE254E"/>
    <w:rsid w:val="00EE25F3"/>
    <w:rsid w:val="00F37140"/>
    <w:rsid w:val="00F40303"/>
    <w:rsid w:val="00F41BEE"/>
    <w:rsid w:val="00F72455"/>
    <w:rsid w:val="00FB33F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13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eader" Target="header1.xml" /><Relationship Id="rId18" Type="http://schemas.openxmlformats.org/officeDocument/2006/relationships/footer" Target="footer3.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image" Target="media/image2.jpeg" /><Relationship Id="rId17" Type="http://schemas.openxmlformats.org/officeDocument/2006/relationships/header" Target="header3.xml" /><Relationship Id="rId2" Type="http://schemas.openxmlformats.org/officeDocument/2006/relationships/customXml" Target="../customXml/item2.xml" /><Relationship Id="rId16" Type="http://schemas.openxmlformats.org/officeDocument/2006/relationships/footer" Target="footer2.xm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tmp" /><Relationship Id="rId5" Type="http://schemas.openxmlformats.org/officeDocument/2006/relationships/numbering" Target="numbering.xml" /><Relationship Id="rId15" Type="http://schemas.openxmlformats.org/officeDocument/2006/relationships/footer" Target="footer1.xml" /><Relationship Id="rId10" Type="http://schemas.openxmlformats.org/officeDocument/2006/relationships/endnotes" Target="endnotes.xml" /><Relationship Id="rId19" Type="http://schemas.openxmlformats.org/officeDocument/2006/relationships/fontTable" Target="fontTable.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eader" Target="header2.xml" /></Relationships>
</file>

<file path=word/_rels/settings.xml.rels><?xml version="1.0" encoding="UTF-8" standalone="yes"?>
<Relationships xmlns="http://schemas.openxmlformats.org/package/2006/relationships"><Relationship Id="rId1" Type="http://schemas.openxmlformats.org/officeDocument/2006/relationships/attachedTemplate" Target="TFa6ce606f-4d1b-45e4-9923-de33195f45daa05f8429-a858d4e199dc.dotx" TargetMode="External" /></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690CEF4-07C7-4C0C-A6BB-7328017E8EDA}">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71af3243-3dd4-4a8d-8c0d-dd76da1f02a5"/>
    <ds:schemaRef ds:uri="16c05727-aa75-4e4a-9b5f-8a80a1165891"/>
    <ds:schemaRef ds:uri="230e9df3-be65-4c73-a93b-d1236ebd677e"/>
  </ds:schemaRefs>
</ds:datastoreItem>
</file>

<file path=customXml/itemProps3.xml><?xml version="1.0" encoding="utf-8"?>
<ds:datastoreItem xmlns:ds="http://schemas.openxmlformats.org/officeDocument/2006/customXml" ds:itemID="{AABE5AEB-BD32-46FB-B4E8-5C314C3FA503}">
  <ds:schemaRefs>
    <ds:schemaRef ds:uri="http://schemas.microsoft.com/sharepoint/v3/contenttype/forms"/>
  </ds:schemaRefs>
</ds:datastoreItem>
</file>

<file path=customXml/itemProps4.xml><?xml version="1.0" encoding="utf-8"?>
<ds:datastoreItem xmlns:ds="http://schemas.openxmlformats.org/officeDocument/2006/customXml" ds:itemID="{A9893E80-0AB2-4C42-8D6E-F0C64251EDE9}">
  <ds:schemaRefs>
    <ds:schemaRef ds:uri="http://schemas.microsoft.com/office/2006/metadata/properties"/>
    <ds:schemaRef ds:uri="http://www.w3.org/2000/xmlns/"/>
    <ds:schemaRef ds:uri="http://schemas.microsoft.com/sharepoint/v3"/>
    <ds:schemaRef ds:uri="http://www.w3.org/2001/XMLSchema-instance"/>
    <ds:schemaRef ds:uri="71af3243-3dd4-4a8d-8c0d-dd76da1f02a5"/>
    <ds:schemaRef ds:uri="http://schemas.microsoft.com/office/infopath/2007/PartnerControls"/>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TFa6ce606f-4d1b-45e4-9923-de33195f45daa05f8429-a858d4e199dc.dotx</Template>
  <TotalTime>0</TotalTime>
  <Pages>6</Pages>
  <Words>1002</Words>
  <Characters>5717</Characters>
  <Application>Microsoft Office Word</Application>
  <DocSecurity>0</DocSecurity>
  <Lines>47</Lines>
  <Paragraphs>13</Paragraphs>
  <ScaleCrop>false</ScaleCrop>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2025-10-26T03:05:00Z</dcterms:created>
  <dcterms:modified xsi:type="dcterms:W3CDTF">2025-10-26T05:55:00Z</dcterms:modified>
</cp:coreProperties>
</file>